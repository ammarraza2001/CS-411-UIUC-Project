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250F" w14:textId="2B7781C2" w:rsidR="00F34CDA" w:rsidRPr="000959A9" w:rsidRDefault="00F34CDA" w:rsidP="00396980">
      <w:pPr>
        <w:pStyle w:val="Heading1"/>
        <w:rPr>
          <w:rFonts w:ascii="Times New Roman" w:hAnsi="Times New Roman" w:cs="Times New Roman"/>
        </w:rPr>
      </w:pPr>
      <w:r w:rsidRPr="000959A9">
        <w:rPr>
          <w:rFonts w:ascii="Times New Roman" w:hAnsi="Times New Roman" w:cs="Times New Roman"/>
        </w:rPr>
        <w:t>CS 411 Database Systems – HW 2</w:t>
      </w:r>
      <w:r w:rsidRPr="000959A9">
        <w:rPr>
          <w:rFonts w:ascii="Times New Roman" w:hAnsi="Times New Roman" w:cs="Times New Roman"/>
        </w:rPr>
        <w:br/>
        <w:t xml:space="preserve">Submitted </w:t>
      </w:r>
      <w:r w:rsidR="006771AC" w:rsidRPr="000959A9">
        <w:rPr>
          <w:rFonts w:ascii="Times New Roman" w:hAnsi="Times New Roman" w:cs="Times New Roman"/>
        </w:rPr>
        <w:t>by:</w:t>
      </w:r>
      <w:r w:rsidRPr="000959A9">
        <w:rPr>
          <w:rFonts w:ascii="Times New Roman" w:hAnsi="Times New Roman" w:cs="Times New Roman"/>
        </w:rPr>
        <w:t xml:space="preserve"> Payal Mantri(payaljm2)</w:t>
      </w:r>
    </w:p>
    <w:p w14:paraId="7BAAF7FC" w14:textId="42213A22" w:rsidR="00F34CDA" w:rsidRDefault="00F34CDA" w:rsidP="00F34CDA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0959A9">
        <w:rPr>
          <w:rFonts w:ascii="Times New Roman" w:hAnsi="Times New Roman" w:cs="Times New Roman"/>
        </w:rPr>
        <w:t>Q1 – Parking Lot Management System ER Diagram</w:t>
      </w:r>
    </w:p>
    <w:p w14:paraId="0FBFFA14" w14:textId="52E98EEE" w:rsidR="00396980" w:rsidRDefault="00396980" w:rsidP="00396980"/>
    <w:p w14:paraId="651D2D1B" w14:textId="0E3B9D34" w:rsidR="00396980" w:rsidRDefault="00B41B35" w:rsidP="00396980">
      <w:r>
        <w:rPr>
          <w:noProof/>
        </w:rPr>
        <w:drawing>
          <wp:inline distT="0" distB="0" distL="0" distR="0" wp14:anchorId="200A8904" wp14:editId="2A7803B3">
            <wp:extent cx="5943600" cy="423799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C42" w14:textId="423A53AD" w:rsidR="00396980" w:rsidRPr="00396980" w:rsidRDefault="00396980" w:rsidP="00396980">
      <w:r>
        <w:br w:type="page"/>
      </w:r>
    </w:p>
    <w:p w14:paraId="4334B046" w14:textId="45F1C214" w:rsidR="00B41B35" w:rsidRDefault="00F34CDA" w:rsidP="00014FA4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0959A9">
        <w:rPr>
          <w:rFonts w:ascii="Times New Roman" w:hAnsi="Times New Roman" w:cs="Times New Roman"/>
        </w:rPr>
        <w:lastRenderedPageBreak/>
        <w:t>Q2 – Theatre Management System ER Diagram</w:t>
      </w:r>
      <w:r w:rsidR="00014FA4">
        <w:rPr>
          <w:rFonts w:ascii="Times New Roman" w:hAnsi="Times New Roman" w:cs="Times New Roman"/>
        </w:rPr>
        <w:t>\\\</w:t>
      </w:r>
      <w:r w:rsidR="00014FA4">
        <w:rPr>
          <w:noProof/>
        </w:rPr>
        <w:drawing>
          <wp:inline distT="0" distB="0" distL="0" distR="0" wp14:anchorId="64E65F04" wp14:editId="2AC7ABFF">
            <wp:extent cx="5943600" cy="4114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35">
        <w:rPr>
          <w:rFonts w:ascii="Times New Roman" w:hAnsi="Times New Roman" w:cs="Times New Roman"/>
        </w:rPr>
        <w:br/>
      </w:r>
    </w:p>
    <w:p w14:paraId="5183BCE0" w14:textId="6FCBFC33" w:rsidR="00F34CDA" w:rsidRPr="00014FA4" w:rsidRDefault="00B41B35" w:rsidP="00B41B35">
      <w:pPr>
        <w:rPr>
          <w:rFonts w:ascii="Times New Roman" w:eastAsiaTheme="majorEastAsia" w:hAnsi="Times New Roman" w:cs="Times New Roman"/>
          <w:b/>
          <w:color w:val="7F7F7F" w:themeColor="text1" w:themeTint="80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240FDBA6" w14:textId="485AF44D" w:rsidR="00F34CDA" w:rsidRPr="000959A9" w:rsidRDefault="00F34CDA" w:rsidP="00F34CDA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r w:rsidRPr="000959A9">
        <w:rPr>
          <w:rFonts w:ascii="Times New Roman" w:hAnsi="Times New Roman" w:cs="Times New Roman"/>
        </w:rPr>
        <w:lastRenderedPageBreak/>
        <w:t>Q3 – Restaurant DB System Schema</w:t>
      </w:r>
    </w:p>
    <w:p w14:paraId="505014C1" w14:textId="1FC90592" w:rsidR="00F34CDA" w:rsidRPr="000959A9" w:rsidRDefault="00F34CDA" w:rsidP="00F34C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F504B" w14:textId="75933B0D" w:rsidR="00F34CDA" w:rsidRPr="000959A9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Solution:</w:t>
      </w:r>
    </w:p>
    <w:p w14:paraId="00E45E4D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Restaurant Management System DDL</w:t>
      </w:r>
    </w:p>
    <w:p w14:paraId="54024DC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customer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table with id , name and birthdate</w:t>
      </w:r>
    </w:p>
    <w:p w14:paraId="776F49D3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create table customer</w:t>
      </w:r>
    </w:p>
    <w:p w14:paraId="03700A3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C454688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id int not null,</w:t>
      </w:r>
    </w:p>
    <w:p w14:paraId="08AFCC1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5B354B6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birthdate date not null,</w:t>
      </w:r>
    </w:p>
    <w:p w14:paraId="269B4980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primary key (id)</w:t>
      </w:r>
    </w:p>
    <w:p w14:paraId="2E5F701E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E5D06B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76FD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restaurant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table with name , type , size and location</w:t>
      </w:r>
    </w:p>
    <w:p w14:paraId="70E9C738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location is a foreign key to building table as one restaurant can only be in one building</w:t>
      </w:r>
    </w:p>
    <w:p w14:paraId="538C99F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restaurant is a weak entity of building</w:t>
      </w:r>
    </w:p>
    <w:p w14:paraId="53FB84DA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create table restaurant</w:t>
      </w:r>
    </w:p>
    <w:p w14:paraId="73247D2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9E238D4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56AAFA00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type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7845BBC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size int not null,</w:t>
      </w:r>
    </w:p>
    <w:p w14:paraId="26426D3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location int not null,</w:t>
      </w:r>
    </w:p>
    <w:p w14:paraId="5D654E78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primary key (name),</w:t>
      </w:r>
    </w:p>
    <w:p w14:paraId="128029DD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(location) references building(id) on delete cascade</w:t>
      </w:r>
    </w:p>
    <w:p w14:paraId="59D2B5B6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on update cascade</w:t>
      </w:r>
    </w:p>
    <w:p w14:paraId="0391EA54" w14:textId="7A5F0D3D" w:rsidR="00F34CDA" w:rsidRPr="000959A9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B8BDD5D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D73883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-- 1 building can have many restaurants</w:t>
      </w:r>
    </w:p>
    <w:p w14:paraId="4E9FC29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-- 1 restaurant can only be in 1 building</w:t>
      </w:r>
    </w:p>
    <w:p w14:paraId="61F831B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-- 1 to many relationship</w:t>
      </w:r>
    </w:p>
    <w:p w14:paraId="0998B2D8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building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table with  name , address and phone</w:t>
      </w:r>
    </w:p>
    <w:p w14:paraId="4211CF20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address is a primary key to address table</w:t>
      </w:r>
    </w:p>
    <w:p w14:paraId="4043E37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create table building</w:t>
      </w:r>
    </w:p>
    <w:p w14:paraId="077AABE5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</w:t>
      </w:r>
    </w:p>
    <w:p w14:paraId="08212B3D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id int not null,</w:t>
      </w:r>
    </w:p>
    <w:p w14:paraId="7B847BBA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248B9418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address int not null,</w:t>
      </w:r>
    </w:p>
    <w:p w14:paraId="19BD2A9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phone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0916F251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primary key (id),</w:t>
      </w:r>
    </w:p>
    <w:p w14:paraId="505AC7A5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(address) references address(id)</w:t>
      </w:r>
    </w:p>
    <w:p w14:paraId="45A9E3F3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9AC768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0AA5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chef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with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ssn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, name,  salary, restaurant</w:t>
      </w:r>
    </w:p>
    <w:p w14:paraId="4AF4737F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ssn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is primary key</w:t>
      </w:r>
    </w:p>
    <w:p w14:paraId="1EFFB471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restaurant is foreign key to restaurant table as one chef can work in only one restaurant</w:t>
      </w:r>
    </w:p>
    <w:p w14:paraId="52BA1CB4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create table chef</w:t>
      </w:r>
    </w:p>
    <w:p w14:paraId="48EC146F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23D8C78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ssn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not null,</w:t>
      </w:r>
    </w:p>
    <w:p w14:paraId="4E6A9041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692CF92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salary int not null,</w:t>
      </w:r>
    </w:p>
    <w:p w14:paraId="7D5E804A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restaurant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2D6C8926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primary key (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ssn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14:paraId="37D650C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(restaurant) references restaurant(name)</w:t>
      </w:r>
    </w:p>
    <w:p w14:paraId="33E65B5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74B8335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5573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Create entity with </w:t>
      </w: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name ,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popularity, flavor, price, restaurant</w:t>
      </w:r>
    </w:p>
    <w:p w14:paraId="5D203724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name is primary key</w:t>
      </w:r>
    </w:p>
    <w:p w14:paraId="37F04F9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restaurant is foreign key to restaurant table as one dish can only be in one restaurant</w:t>
      </w:r>
    </w:p>
    <w:p w14:paraId="192978A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however, one restaurant can have many dishes</w:t>
      </w:r>
    </w:p>
    <w:p w14:paraId="67070FC9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dish is a weak entity of restaurant</w:t>
      </w:r>
    </w:p>
    <w:p w14:paraId="14F57FC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create table dish</w:t>
      </w:r>
    </w:p>
    <w:p w14:paraId="2934463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5575AF86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name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1EDB8CD6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popularity int not null,</w:t>
      </w:r>
    </w:p>
    <w:p w14:paraId="67B6A975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flavor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658FE4CA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price int not null,</w:t>
      </w:r>
    </w:p>
    <w:p w14:paraId="5C48F9D0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restaurant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76A497FF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primary key (name, restaurant), -- same named dish can be in different restaurant</w:t>
      </w:r>
    </w:p>
    <w:p w14:paraId="2368000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(restaurant) references restaurant(name) on delete cascade</w:t>
      </w:r>
    </w:p>
    <w:p w14:paraId="67D515A1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on update cascade</w:t>
      </w:r>
    </w:p>
    <w:p w14:paraId="74ABB793" w14:textId="2FB80A89" w:rsidR="00F34CDA" w:rsidRPr="000959A9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278E3C4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AE666E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-- 1 chef can have many dishes</w:t>
      </w:r>
    </w:p>
    <w:p w14:paraId="0F9C76AF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-- 1 dish can be cooked by only many chefs</w:t>
      </w:r>
    </w:p>
    <w:p w14:paraId="0081E0A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many to many relationship</w:t>
      </w:r>
    </w:p>
    <w:p w14:paraId="11935E2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create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chef_dish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table with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chef_ssn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and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dish_name</w:t>
      </w:r>
      <w:proofErr w:type="spellEnd"/>
    </w:p>
    <w:p w14:paraId="5D8FB39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chef_ssn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is foreign key to chef table</w:t>
      </w:r>
    </w:p>
    <w:p w14:paraId="6CE9A0C0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dish_name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is foreign key to dish table</w:t>
      </w:r>
    </w:p>
    <w:p w14:paraId="59C8D5B1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chef_dish</w:t>
      </w:r>
      <w:proofErr w:type="spellEnd"/>
    </w:p>
    <w:p w14:paraId="08BACF88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01B83AE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chef_ssn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not null,</w:t>
      </w:r>
    </w:p>
    <w:p w14:paraId="13B93126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dish_name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429F483D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restaurant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73A316F0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chef_ssn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 references chef(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ssn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14:paraId="52B3D9AA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dish_name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restaurant) references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dish(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name, restaurant)</w:t>
      </w:r>
    </w:p>
    <w:p w14:paraId="58B23EED" w14:textId="5731E0A7" w:rsidR="00F34CDA" w:rsidRPr="000959A9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F843C8A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24E0B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1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customer can have many orders</w:t>
      </w:r>
    </w:p>
    <w:p w14:paraId="26CDA56C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1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order can only be made by 1 customer</w:t>
      </w:r>
    </w:p>
    <w:p w14:paraId="3A4FEB03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1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order can have many dishes</w:t>
      </w:r>
    </w:p>
    <w:p w14:paraId="26F7B69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create table order with </w:t>
      </w: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id ,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date ,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customer_id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,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dish_name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, restaurant</w:t>
      </w:r>
    </w:p>
    <w:p w14:paraId="0823C8C6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--  id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,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customer_id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, restaurant are primary key</w:t>
      </w:r>
    </w:p>
    <w:p w14:paraId="5FD9FD3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dish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_name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is foreign key to dish table</w:t>
      </w:r>
    </w:p>
    <w:p w14:paraId="48D4040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54A2C3" w:themeColor="accent2" w:themeTint="99"/>
          <w:sz w:val="24"/>
          <w:szCs w:val="24"/>
        </w:rPr>
      </w:pPr>
      <w:proofErr w:type="gram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--  </w:t>
      </w:r>
      <w:proofErr w:type="spellStart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customer</w:t>
      </w:r>
      <w:proofErr w:type="gram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>_id</w:t>
      </w:r>
      <w:proofErr w:type="spellEnd"/>
      <w:r w:rsidRPr="00F34CDA">
        <w:rPr>
          <w:rFonts w:ascii="Times New Roman" w:hAnsi="Times New Roman" w:cs="Times New Roman"/>
          <w:color w:val="54A2C3" w:themeColor="accent2" w:themeTint="99"/>
          <w:sz w:val="24"/>
          <w:szCs w:val="24"/>
        </w:rPr>
        <w:t xml:space="preserve"> is foreign key to customer table</w:t>
      </w:r>
    </w:p>
    <w:p w14:paraId="08ABE46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create table orders</w:t>
      </w:r>
    </w:p>
    <w:p w14:paraId="4566050E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</w:p>
    <w:p w14:paraId="75DCC86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id int not null,</w:t>
      </w:r>
    </w:p>
    <w:p w14:paraId="3201A503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date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14:paraId="04242C8D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customer_id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 not null,</w:t>
      </w:r>
    </w:p>
    <w:p w14:paraId="7ACDC322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dish_name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42C3EC1B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restaurant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varchar(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50) not null,</w:t>
      </w:r>
    </w:p>
    <w:p w14:paraId="7145B247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primary key (id, 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customer_id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, restaurant),</w:t>
      </w:r>
    </w:p>
    <w:p w14:paraId="19D55245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customer_id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 references customer(id),</w:t>
      </w:r>
    </w:p>
    <w:p w14:paraId="27C1D9F0" w14:textId="77777777" w:rsidR="00F34CDA" w:rsidRP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foreign key (</w:t>
      </w:r>
      <w:proofErr w:type="spell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dish_name</w:t>
      </w:r>
      <w:proofErr w:type="spell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restaurant) references </w:t>
      </w:r>
      <w:proofErr w:type="gramStart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dish(</w:t>
      </w:r>
      <w:proofErr w:type="gramEnd"/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name, restaurant)</w:t>
      </w:r>
    </w:p>
    <w:p w14:paraId="52D2A0DB" w14:textId="21C5ED37" w:rsidR="00F34CDA" w:rsidRDefault="00F34CDA" w:rsidP="00F34CD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5CE66A6" w14:textId="7A44B269" w:rsidR="00396980" w:rsidRPr="000959A9" w:rsidRDefault="00396980" w:rsidP="003969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9A1A682" w14:textId="77777777" w:rsidR="00127938" w:rsidRDefault="00127938" w:rsidP="00127938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78BB9307" w14:textId="5CF97DE0" w:rsidR="00346CF7" w:rsidRDefault="00346CF7" w:rsidP="00736519">
      <w:pPr>
        <w:pStyle w:val="NormalWeb"/>
        <w:numPr>
          <w:ilvl w:val="1"/>
          <w:numId w:val="6"/>
        </w:numPr>
        <w:shd w:val="clear" w:color="auto" w:fill="FFFFFF"/>
        <w:rPr>
          <w:rFonts w:ascii="TimesNewRomanPSMT" w:hAnsi="TimesNewRomanPSMT"/>
          <w:color w:val="E53D8C"/>
        </w:rPr>
      </w:pPr>
      <w:r w:rsidRPr="00346CF7">
        <w:rPr>
          <w:rFonts w:ascii="TimesNewRomanPSMT" w:hAnsi="TimesNewRomanPSMT"/>
          <w:color w:val="E53D8C"/>
          <w:shd w:val="clear" w:color="auto" w:fill="FFFFFF"/>
        </w:rPr>
        <w:t xml:space="preserve">R (A, B, C, D, E) </w:t>
      </w:r>
      <w:r>
        <w:rPr>
          <w:rFonts w:ascii="TimesNewRomanPSMT" w:hAnsi="TimesNewRomanPSMT"/>
          <w:color w:val="E53D8C"/>
          <w:shd w:val="clear" w:color="auto" w:fill="FFFFFF"/>
        </w:rPr>
        <w:br/>
      </w:r>
      <w:r w:rsidRPr="00346CF7">
        <w:rPr>
          <w:rFonts w:ascii="TimesNewRomanPSMT" w:hAnsi="TimesNewRomanPSMT"/>
          <w:color w:val="000000" w:themeColor="text1"/>
          <w:shd w:val="clear" w:color="auto" w:fill="FFFFFF"/>
        </w:rPr>
        <w:t xml:space="preserve">F= </w:t>
      </w:r>
      <w:r>
        <w:rPr>
          <w:rFonts w:ascii="TimesNewRomanPSMT" w:hAnsi="TimesNewRomanPSMT"/>
          <w:color w:val="E53D8C"/>
          <w:shd w:val="clear" w:color="auto" w:fill="FFFFFF"/>
        </w:rPr>
        <w:t>{</w:t>
      </w:r>
      <w:r w:rsidRPr="00346CF7">
        <w:rPr>
          <w:rFonts w:ascii="TimesNewRomanPSMT" w:hAnsi="TimesNewRomanPSMT"/>
          <w:color w:val="E53D8C"/>
        </w:rPr>
        <w:t xml:space="preserve">B → </w:t>
      </w:r>
      <w:r w:rsidR="0001106A" w:rsidRPr="00346CF7">
        <w:rPr>
          <w:rFonts w:ascii="TimesNewRomanPSMT" w:hAnsi="TimesNewRomanPSMT"/>
          <w:color w:val="E53D8C"/>
        </w:rPr>
        <w:t>CDE,</w:t>
      </w:r>
      <w:r>
        <w:rPr>
          <w:rFonts w:ascii="TimesNewRomanPSMT" w:hAnsi="TimesNewRomanPSMT"/>
          <w:color w:val="E53D8C"/>
        </w:rPr>
        <w:t xml:space="preserve"> </w:t>
      </w:r>
      <w:r w:rsidRPr="00346CF7">
        <w:rPr>
          <w:rFonts w:ascii="TimesNewRomanPSMT" w:hAnsi="TimesNewRomanPSMT"/>
          <w:color w:val="E53D8C"/>
        </w:rPr>
        <w:t>CD → AE</w:t>
      </w:r>
      <w:r>
        <w:rPr>
          <w:rFonts w:ascii="TimesNewRomanPSMT" w:hAnsi="TimesNewRomanPSMT"/>
          <w:color w:val="E53D8C"/>
        </w:rPr>
        <w:t xml:space="preserve">, </w:t>
      </w:r>
      <w:r w:rsidRPr="00346CF7">
        <w:rPr>
          <w:rFonts w:ascii="TimesNewRomanPSMT" w:hAnsi="TimesNewRomanPSMT"/>
          <w:color w:val="E53D8C"/>
        </w:rPr>
        <w:t>E→A</w:t>
      </w:r>
      <w:r>
        <w:rPr>
          <w:rFonts w:ascii="TimesNewRomanPSMT" w:hAnsi="TimesNewRomanPSMT"/>
          <w:color w:val="E53D8C"/>
        </w:rPr>
        <w:t>}</w:t>
      </w:r>
    </w:p>
    <w:tbl>
      <w:tblPr>
        <w:tblW w:w="7250" w:type="dxa"/>
        <w:tblInd w:w="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1800"/>
        <w:gridCol w:w="1800"/>
        <w:gridCol w:w="1800"/>
      </w:tblGrid>
      <w:tr w:rsidR="00346CF7" w14:paraId="5A3AAF4C" w14:textId="52BC03FB" w:rsidTr="00346CF7">
        <w:trPr>
          <w:trHeight w:val="520"/>
        </w:trPr>
        <w:tc>
          <w:tcPr>
            <w:tcW w:w="1850" w:type="dxa"/>
          </w:tcPr>
          <w:p w14:paraId="6DF0E1A2" w14:textId="13828FB0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Left</w:t>
            </w:r>
          </w:p>
        </w:tc>
        <w:tc>
          <w:tcPr>
            <w:tcW w:w="1800" w:type="dxa"/>
          </w:tcPr>
          <w:p w14:paraId="4E1A5116" w14:textId="617BB95B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Right</w:t>
            </w:r>
          </w:p>
        </w:tc>
        <w:tc>
          <w:tcPr>
            <w:tcW w:w="1800" w:type="dxa"/>
          </w:tcPr>
          <w:p w14:paraId="6CB0009F" w14:textId="4A6B7711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Middle</w:t>
            </w:r>
          </w:p>
        </w:tc>
        <w:tc>
          <w:tcPr>
            <w:tcW w:w="1800" w:type="dxa"/>
          </w:tcPr>
          <w:p w14:paraId="11F1A148" w14:textId="62EE66B9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None</w:t>
            </w:r>
          </w:p>
        </w:tc>
      </w:tr>
      <w:tr w:rsidR="00346CF7" w14:paraId="67BA8486" w14:textId="7DC50C9D" w:rsidTr="00346CF7">
        <w:trPr>
          <w:trHeight w:val="520"/>
        </w:trPr>
        <w:tc>
          <w:tcPr>
            <w:tcW w:w="1850" w:type="dxa"/>
          </w:tcPr>
          <w:p w14:paraId="06321C71" w14:textId="6EE7AFBB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B</w:t>
            </w:r>
          </w:p>
        </w:tc>
        <w:tc>
          <w:tcPr>
            <w:tcW w:w="1800" w:type="dxa"/>
          </w:tcPr>
          <w:p w14:paraId="038637FF" w14:textId="494D81AF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A</w:t>
            </w:r>
          </w:p>
        </w:tc>
        <w:tc>
          <w:tcPr>
            <w:tcW w:w="1800" w:type="dxa"/>
          </w:tcPr>
          <w:p w14:paraId="32377D62" w14:textId="146C559A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CDE</w:t>
            </w:r>
          </w:p>
        </w:tc>
        <w:tc>
          <w:tcPr>
            <w:tcW w:w="1800" w:type="dxa"/>
          </w:tcPr>
          <w:p w14:paraId="0B81CB7D" w14:textId="77777777" w:rsidR="00346CF7" w:rsidRPr="00346CF7" w:rsidRDefault="00346CF7" w:rsidP="00346CF7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</w:p>
        </w:tc>
      </w:tr>
    </w:tbl>
    <w:p w14:paraId="7FE1D366" w14:textId="3CA88829" w:rsidR="00346CF7" w:rsidRDefault="00346CF7" w:rsidP="00346CF7">
      <w:pPr>
        <w:pStyle w:val="NormalWeb"/>
        <w:shd w:val="clear" w:color="auto" w:fill="FFFFFF"/>
        <w:ind w:left="720"/>
      </w:pPr>
      <w:r>
        <w:t>B+</w:t>
      </w:r>
      <w:r w:rsidR="0001106A">
        <w:t>= {B</w:t>
      </w:r>
      <w:r>
        <w:t>, C, D,</w:t>
      </w:r>
      <w:r w:rsidR="0001106A">
        <w:t xml:space="preserve"> </w:t>
      </w:r>
      <w:r>
        <w:t>E,</w:t>
      </w:r>
      <w:r w:rsidR="0001106A">
        <w:t xml:space="preserve"> </w:t>
      </w:r>
      <w:r>
        <w:t>A}</w:t>
      </w:r>
    </w:p>
    <w:p w14:paraId="66EF1DE4" w14:textId="762B5504" w:rsidR="00346CF7" w:rsidRDefault="00346CF7" w:rsidP="00346CF7">
      <w:pPr>
        <w:pStyle w:val="NormalWeb"/>
        <w:shd w:val="clear" w:color="auto" w:fill="FFFFFF"/>
        <w:ind w:left="720"/>
      </w:pPr>
      <w:r>
        <w:t xml:space="preserve">Candidate keys = {B} </w:t>
      </w:r>
    </w:p>
    <w:p w14:paraId="3FA89FD1" w14:textId="466C8F76" w:rsidR="00346CF7" w:rsidRDefault="00346CF7" w:rsidP="00346CF7">
      <w:pPr>
        <w:pStyle w:val="NormalWeb"/>
        <w:numPr>
          <w:ilvl w:val="1"/>
          <w:numId w:val="6"/>
        </w:numPr>
        <w:shd w:val="clear" w:color="auto" w:fill="FFFFFF"/>
      </w:pPr>
      <w:r w:rsidRPr="00346CF7">
        <w:t xml:space="preserve">R (A, B, C, D, E) </w:t>
      </w:r>
      <w:r w:rsidRPr="00346CF7">
        <w:br/>
        <w:t xml:space="preserve">F= </w:t>
      </w:r>
      <w:r w:rsidR="0001106A" w:rsidRPr="00346CF7">
        <w:t>{AB</w:t>
      </w:r>
      <w:r w:rsidRPr="00346CF7">
        <w:rPr>
          <w:color w:val="D34D83" w:themeColor="accent1" w:themeTint="99"/>
        </w:rPr>
        <w:t>→</w:t>
      </w:r>
      <w:r w:rsidR="0001106A" w:rsidRPr="00346CF7">
        <w:rPr>
          <w:color w:val="D34D83" w:themeColor="accent1" w:themeTint="99"/>
        </w:rPr>
        <w:t>CD,</w:t>
      </w:r>
      <w:r w:rsidRPr="00346CF7">
        <w:rPr>
          <w:color w:val="D34D83" w:themeColor="accent1" w:themeTint="99"/>
        </w:rPr>
        <w:t xml:space="preserve"> </w:t>
      </w:r>
      <w:r w:rsidRPr="00346CF7">
        <w:rPr>
          <w:rFonts w:ascii="TimesNewRomanPSMT" w:hAnsi="TimesNewRomanPSMT"/>
          <w:color w:val="D34D83" w:themeColor="accent1" w:themeTint="99"/>
        </w:rPr>
        <w:t>E→C</w:t>
      </w:r>
      <w:r>
        <w:rPr>
          <w:rFonts w:ascii="TimesNewRomanPSMT" w:hAnsi="TimesNewRomanPSMT"/>
          <w:color w:val="D34D83" w:themeColor="accent1" w:themeTint="99"/>
        </w:rPr>
        <w:t xml:space="preserve">, </w:t>
      </w:r>
      <w:r w:rsidRPr="00346CF7">
        <w:rPr>
          <w:rFonts w:ascii="TimesNewRomanPSMT" w:hAnsi="TimesNewRomanPSMT"/>
          <w:color w:val="D34D83" w:themeColor="accent1" w:themeTint="99"/>
        </w:rPr>
        <w:t>BC→A</w:t>
      </w:r>
      <w:r w:rsidRPr="00346CF7">
        <w:t>}</w:t>
      </w:r>
    </w:p>
    <w:tbl>
      <w:tblPr>
        <w:tblW w:w="7250" w:type="dxa"/>
        <w:tblInd w:w="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1800"/>
        <w:gridCol w:w="1800"/>
        <w:gridCol w:w="1800"/>
      </w:tblGrid>
      <w:tr w:rsidR="00346CF7" w14:paraId="5855CFC0" w14:textId="77777777" w:rsidTr="00F72D3C">
        <w:trPr>
          <w:trHeight w:val="520"/>
        </w:trPr>
        <w:tc>
          <w:tcPr>
            <w:tcW w:w="1850" w:type="dxa"/>
          </w:tcPr>
          <w:p w14:paraId="4307F0CA" w14:textId="77777777" w:rsidR="00346CF7" w:rsidRPr="00346CF7" w:rsidRDefault="00346CF7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Left</w:t>
            </w:r>
          </w:p>
        </w:tc>
        <w:tc>
          <w:tcPr>
            <w:tcW w:w="1800" w:type="dxa"/>
          </w:tcPr>
          <w:p w14:paraId="22AD4363" w14:textId="77777777" w:rsidR="00346CF7" w:rsidRPr="00346CF7" w:rsidRDefault="00346CF7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Right</w:t>
            </w:r>
          </w:p>
        </w:tc>
        <w:tc>
          <w:tcPr>
            <w:tcW w:w="1800" w:type="dxa"/>
          </w:tcPr>
          <w:p w14:paraId="6BFEE3CF" w14:textId="77777777" w:rsidR="00346CF7" w:rsidRPr="00346CF7" w:rsidRDefault="00346CF7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Middle</w:t>
            </w:r>
          </w:p>
        </w:tc>
        <w:tc>
          <w:tcPr>
            <w:tcW w:w="1800" w:type="dxa"/>
          </w:tcPr>
          <w:p w14:paraId="2C767AE8" w14:textId="77777777" w:rsidR="00346CF7" w:rsidRPr="00346CF7" w:rsidRDefault="00346CF7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None</w:t>
            </w:r>
          </w:p>
        </w:tc>
      </w:tr>
      <w:tr w:rsidR="00346CF7" w14:paraId="17098804" w14:textId="77777777" w:rsidTr="00F72D3C">
        <w:trPr>
          <w:trHeight w:val="520"/>
        </w:trPr>
        <w:tc>
          <w:tcPr>
            <w:tcW w:w="1850" w:type="dxa"/>
          </w:tcPr>
          <w:p w14:paraId="6F0FDECD" w14:textId="6FE6DF5A" w:rsidR="00346CF7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>
              <w:rPr>
                <w:rFonts w:ascii="TimesNewRomanPSMT" w:hAnsi="TimesNewRomanPSMT"/>
                <w:color w:val="000000" w:themeColor="text1"/>
              </w:rPr>
              <w:t>BE</w:t>
            </w:r>
          </w:p>
        </w:tc>
        <w:tc>
          <w:tcPr>
            <w:tcW w:w="1800" w:type="dxa"/>
          </w:tcPr>
          <w:p w14:paraId="4EE34772" w14:textId="07137F60" w:rsidR="00346CF7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>
              <w:rPr>
                <w:rFonts w:ascii="TimesNewRomanPSMT" w:hAnsi="TimesNewRomanPSMT"/>
                <w:color w:val="000000" w:themeColor="text1"/>
              </w:rPr>
              <w:t>D</w:t>
            </w:r>
          </w:p>
        </w:tc>
        <w:tc>
          <w:tcPr>
            <w:tcW w:w="1800" w:type="dxa"/>
          </w:tcPr>
          <w:p w14:paraId="0038CCB1" w14:textId="13243A8D" w:rsidR="00346CF7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>
              <w:rPr>
                <w:rFonts w:ascii="TimesNewRomanPSMT" w:hAnsi="TimesNewRomanPSMT"/>
                <w:color w:val="000000" w:themeColor="text1"/>
              </w:rPr>
              <w:t>AC</w:t>
            </w:r>
          </w:p>
        </w:tc>
        <w:tc>
          <w:tcPr>
            <w:tcW w:w="1800" w:type="dxa"/>
          </w:tcPr>
          <w:p w14:paraId="1E114179" w14:textId="77777777" w:rsidR="00346CF7" w:rsidRPr="00346CF7" w:rsidRDefault="00346CF7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</w:p>
        </w:tc>
      </w:tr>
    </w:tbl>
    <w:p w14:paraId="0C7BACCA" w14:textId="4810A55F" w:rsidR="004E27AD" w:rsidRDefault="004E27AD" w:rsidP="004E27AD">
      <w:pPr>
        <w:pStyle w:val="NormalWeb"/>
        <w:shd w:val="clear" w:color="auto" w:fill="FFFFFF"/>
        <w:ind w:left="720"/>
      </w:pPr>
      <w:r>
        <w:t>BE+ =</w:t>
      </w:r>
      <w:r w:rsidR="0001106A">
        <w:t xml:space="preserve"> </w:t>
      </w:r>
      <w:r>
        <w:t>{B,</w:t>
      </w:r>
      <w:r w:rsidR="0001106A">
        <w:t xml:space="preserve"> </w:t>
      </w:r>
      <w:r>
        <w:t>E, C, A, D}</w:t>
      </w:r>
    </w:p>
    <w:p w14:paraId="689041A7" w14:textId="41A51AE8" w:rsidR="00346CF7" w:rsidRPr="00346CF7" w:rsidRDefault="004E27AD" w:rsidP="004E27AD">
      <w:pPr>
        <w:pStyle w:val="NormalWeb"/>
        <w:shd w:val="clear" w:color="auto" w:fill="FFFFFF"/>
        <w:ind w:left="720"/>
      </w:pPr>
      <w:r>
        <w:t>Candidate Keys = {BD}</w:t>
      </w:r>
      <w:r>
        <w:br/>
      </w:r>
      <w:r w:rsidR="00346CF7">
        <w:br/>
      </w:r>
    </w:p>
    <w:p w14:paraId="334A07E5" w14:textId="77777777" w:rsidR="009D16FB" w:rsidRDefault="009D16FB" w:rsidP="004E27AD">
      <w:pPr>
        <w:pStyle w:val="NormalWeb"/>
        <w:numPr>
          <w:ilvl w:val="1"/>
          <w:numId w:val="6"/>
        </w:numPr>
        <w:shd w:val="clear" w:color="auto" w:fill="FFFFFF"/>
      </w:pPr>
    </w:p>
    <w:p w14:paraId="2896C841" w14:textId="6228D510" w:rsidR="004E27AD" w:rsidRDefault="004E27AD" w:rsidP="009D16FB">
      <w:pPr>
        <w:pStyle w:val="NormalWeb"/>
        <w:numPr>
          <w:ilvl w:val="2"/>
          <w:numId w:val="6"/>
        </w:numPr>
        <w:shd w:val="clear" w:color="auto" w:fill="FFFFFF"/>
      </w:pPr>
      <w:r w:rsidRPr="004E27AD">
        <w:t>R (A, B, C, D, E,</w:t>
      </w:r>
      <w:r w:rsidR="0001106A">
        <w:t xml:space="preserve"> </w:t>
      </w:r>
      <w:r w:rsidRPr="004E27AD">
        <w:t xml:space="preserve">F, G) </w:t>
      </w:r>
      <w:r w:rsidRPr="004E27AD">
        <w:br/>
        <w:t xml:space="preserve">F= {ABC → DEF, B → AEG, C → EF, F → AE, DG → CE} </w:t>
      </w:r>
    </w:p>
    <w:tbl>
      <w:tblPr>
        <w:tblW w:w="7250" w:type="dxa"/>
        <w:tblInd w:w="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0"/>
        <w:gridCol w:w="1800"/>
        <w:gridCol w:w="1800"/>
        <w:gridCol w:w="1800"/>
      </w:tblGrid>
      <w:tr w:rsidR="004E27AD" w14:paraId="0BC65542" w14:textId="77777777" w:rsidTr="00F72D3C">
        <w:trPr>
          <w:trHeight w:val="520"/>
        </w:trPr>
        <w:tc>
          <w:tcPr>
            <w:tcW w:w="1850" w:type="dxa"/>
          </w:tcPr>
          <w:p w14:paraId="3B8D253A" w14:textId="77777777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Left</w:t>
            </w:r>
          </w:p>
        </w:tc>
        <w:tc>
          <w:tcPr>
            <w:tcW w:w="1800" w:type="dxa"/>
          </w:tcPr>
          <w:p w14:paraId="30DA0414" w14:textId="77777777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Right</w:t>
            </w:r>
          </w:p>
        </w:tc>
        <w:tc>
          <w:tcPr>
            <w:tcW w:w="1800" w:type="dxa"/>
          </w:tcPr>
          <w:p w14:paraId="36DB3D39" w14:textId="77777777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Middle</w:t>
            </w:r>
          </w:p>
        </w:tc>
        <w:tc>
          <w:tcPr>
            <w:tcW w:w="1800" w:type="dxa"/>
          </w:tcPr>
          <w:p w14:paraId="13C871E7" w14:textId="77777777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 w:rsidRPr="00346CF7">
              <w:rPr>
                <w:rFonts w:ascii="TimesNewRomanPSMT" w:hAnsi="TimesNewRomanPSMT"/>
                <w:color w:val="000000" w:themeColor="text1"/>
              </w:rPr>
              <w:t>None</w:t>
            </w:r>
          </w:p>
        </w:tc>
      </w:tr>
      <w:tr w:rsidR="004E27AD" w14:paraId="3E3DA1ED" w14:textId="77777777" w:rsidTr="00F72D3C">
        <w:trPr>
          <w:trHeight w:val="520"/>
        </w:trPr>
        <w:tc>
          <w:tcPr>
            <w:tcW w:w="1850" w:type="dxa"/>
          </w:tcPr>
          <w:p w14:paraId="52C16A24" w14:textId="66DC3B87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>
              <w:rPr>
                <w:rFonts w:ascii="TimesNewRomanPSMT" w:hAnsi="TimesNewRomanPSMT"/>
                <w:color w:val="000000" w:themeColor="text1"/>
              </w:rPr>
              <w:t>B</w:t>
            </w:r>
          </w:p>
        </w:tc>
        <w:tc>
          <w:tcPr>
            <w:tcW w:w="1800" w:type="dxa"/>
          </w:tcPr>
          <w:p w14:paraId="6111C483" w14:textId="25D540C8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>
              <w:rPr>
                <w:rFonts w:ascii="TimesNewRomanPSMT" w:hAnsi="TimesNewRomanPSMT"/>
                <w:color w:val="000000" w:themeColor="text1"/>
              </w:rPr>
              <w:t>E</w:t>
            </w:r>
          </w:p>
        </w:tc>
        <w:tc>
          <w:tcPr>
            <w:tcW w:w="1800" w:type="dxa"/>
          </w:tcPr>
          <w:p w14:paraId="01ACC2D7" w14:textId="0122F86D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  <w:r>
              <w:rPr>
                <w:rFonts w:ascii="TimesNewRomanPSMT" w:hAnsi="TimesNewRomanPSMT"/>
                <w:color w:val="000000" w:themeColor="text1"/>
              </w:rPr>
              <w:t>ACDF</w:t>
            </w:r>
            <w:r w:rsidR="00E76B2C">
              <w:rPr>
                <w:rFonts w:ascii="TimesNewRomanPSMT" w:hAnsi="TimesNewRomanPSMT"/>
                <w:color w:val="000000" w:themeColor="text1"/>
              </w:rPr>
              <w:t>G</w:t>
            </w:r>
          </w:p>
        </w:tc>
        <w:tc>
          <w:tcPr>
            <w:tcW w:w="1800" w:type="dxa"/>
          </w:tcPr>
          <w:p w14:paraId="5BBB5F23" w14:textId="0F845050" w:rsidR="004E27AD" w:rsidRPr="00346CF7" w:rsidRDefault="004E27AD" w:rsidP="00F72D3C">
            <w:pPr>
              <w:pStyle w:val="NormalWeb"/>
              <w:shd w:val="clear" w:color="auto" w:fill="FFFFFF"/>
              <w:ind w:left="140"/>
              <w:rPr>
                <w:rFonts w:ascii="TimesNewRomanPSMT" w:hAnsi="TimesNewRomanPSMT"/>
                <w:color w:val="000000" w:themeColor="text1"/>
              </w:rPr>
            </w:pPr>
          </w:p>
        </w:tc>
      </w:tr>
    </w:tbl>
    <w:p w14:paraId="7FFBBCCB" w14:textId="65A35D21" w:rsidR="004E27AD" w:rsidRDefault="004E27AD" w:rsidP="004E27AD">
      <w:pPr>
        <w:pStyle w:val="NormalWeb"/>
        <w:shd w:val="clear" w:color="auto" w:fill="FFFFFF"/>
        <w:ind w:left="720"/>
      </w:pPr>
      <w:r>
        <w:t>B+ =</w:t>
      </w:r>
      <w:r w:rsidR="0001106A">
        <w:t xml:space="preserve"> </w:t>
      </w:r>
      <w:r>
        <w:t>{B, A, E, G}</w:t>
      </w:r>
    </w:p>
    <w:p w14:paraId="3FDDBB81" w14:textId="44A20161" w:rsidR="004E27AD" w:rsidRDefault="004E27AD" w:rsidP="004E27AD">
      <w:pPr>
        <w:pStyle w:val="NormalWeb"/>
        <w:shd w:val="clear" w:color="auto" w:fill="FFFFFF"/>
        <w:ind w:left="720"/>
      </w:pPr>
      <w:r>
        <w:t>BA+ = {B</w:t>
      </w:r>
      <w:r w:rsidR="0001106A">
        <w:t xml:space="preserve">, </w:t>
      </w:r>
      <w:r>
        <w:t>A,</w:t>
      </w:r>
      <w:r w:rsidR="0001106A">
        <w:t xml:space="preserve"> </w:t>
      </w:r>
      <w:r>
        <w:t>E,</w:t>
      </w:r>
      <w:r w:rsidR="0001106A">
        <w:t xml:space="preserve"> </w:t>
      </w:r>
      <w:r>
        <w:t>G}</w:t>
      </w:r>
    </w:p>
    <w:p w14:paraId="4FDFF954" w14:textId="4BE5FC41" w:rsidR="004E27AD" w:rsidRDefault="004E27AD" w:rsidP="004E27AD">
      <w:pPr>
        <w:pStyle w:val="NormalWeb"/>
        <w:shd w:val="clear" w:color="auto" w:fill="FFFFFF"/>
        <w:ind w:left="720"/>
        <w:rPr>
          <w:color w:val="FF0000"/>
        </w:rPr>
      </w:pPr>
      <w:r>
        <w:t>BC+ = {B,</w:t>
      </w:r>
      <w:r w:rsidR="0001106A">
        <w:t xml:space="preserve"> </w:t>
      </w:r>
      <w:r>
        <w:t>A,</w:t>
      </w:r>
      <w:r w:rsidR="0001106A">
        <w:t xml:space="preserve"> </w:t>
      </w:r>
      <w:r>
        <w:t>E,</w:t>
      </w:r>
      <w:r w:rsidR="0001106A">
        <w:t xml:space="preserve"> </w:t>
      </w:r>
      <w:r>
        <w:t>G,</w:t>
      </w:r>
      <w:r w:rsidR="0001106A">
        <w:t xml:space="preserve"> </w:t>
      </w:r>
      <w:r>
        <w:t>C,</w:t>
      </w:r>
      <w:r w:rsidR="0001106A">
        <w:t xml:space="preserve"> </w:t>
      </w:r>
      <w:r>
        <w:t>F,</w:t>
      </w:r>
      <w:r w:rsidR="0001106A">
        <w:t xml:space="preserve"> </w:t>
      </w:r>
      <w:r>
        <w:t xml:space="preserve">D} </w:t>
      </w:r>
      <w:r w:rsidRPr="004E27AD">
        <w:rPr>
          <w:color w:val="FF0000"/>
        </w:rPr>
        <w:t>*</w:t>
      </w:r>
    </w:p>
    <w:p w14:paraId="682E526E" w14:textId="1A345CED" w:rsidR="004E27AD" w:rsidRDefault="004E27AD" w:rsidP="004E27AD">
      <w:pPr>
        <w:pStyle w:val="NormalWeb"/>
        <w:shd w:val="clear" w:color="auto" w:fill="FFFFFF"/>
        <w:ind w:left="720"/>
        <w:rPr>
          <w:color w:val="FF0000"/>
        </w:rPr>
      </w:pPr>
      <w:r>
        <w:t>BD+ =</w:t>
      </w:r>
      <w:r w:rsidR="0001106A">
        <w:t xml:space="preserve"> </w:t>
      </w:r>
      <w:r>
        <w:t>{B, A,</w:t>
      </w:r>
      <w:r w:rsidR="0001106A">
        <w:t xml:space="preserve"> </w:t>
      </w:r>
      <w:r>
        <w:t>E,</w:t>
      </w:r>
      <w:r w:rsidR="0001106A">
        <w:t xml:space="preserve"> </w:t>
      </w:r>
      <w:r>
        <w:t>G, D, C,</w:t>
      </w:r>
      <w:r w:rsidR="0001106A">
        <w:t xml:space="preserve"> </w:t>
      </w:r>
      <w:r>
        <w:t xml:space="preserve">E, F} </w:t>
      </w:r>
      <w:r w:rsidRPr="004E27AD">
        <w:rPr>
          <w:color w:val="FF0000"/>
        </w:rPr>
        <w:t>*</w:t>
      </w:r>
    </w:p>
    <w:p w14:paraId="5CBE3CFB" w14:textId="35A110D1" w:rsidR="004E27AD" w:rsidRDefault="004E27AD" w:rsidP="004E27AD">
      <w:pPr>
        <w:pStyle w:val="NormalWeb"/>
        <w:shd w:val="clear" w:color="auto" w:fill="FFFFFF"/>
        <w:ind w:left="720"/>
      </w:pPr>
      <w:r>
        <w:t>BF+ = {B,</w:t>
      </w:r>
      <w:r w:rsidR="0001106A">
        <w:t xml:space="preserve"> </w:t>
      </w:r>
      <w:r>
        <w:t>A,</w:t>
      </w:r>
      <w:r w:rsidR="0001106A">
        <w:t xml:space="preserve"> </w:t>
      </w:r>
      <w:r>
        <w:t>E,</w:t>
      </w:r>
      <w:r w:rsidR="0001106A">
        <w:t xml:space="preserve"> </w:t>
      </w:r>
      <w:r>
        <w:t>G,</w:t>
      </w:r>
      <w:r w:rsidR="0001106A">
        <w:t xml:space="preserve"> </w:t>
      </w:r>
      <w:r>
        <w:t>F}</w:t>
      </w:r>
    </w:p>
    <w:p w14:paraId="7F0EE3A3" w14:textId="7C1C896A" w:rsidR="00E76B2C" w:rsidRDefault="00E76B2C" w:rsidP="004E27AD">
      <w:pPr>
        <w:pStyle w:val="NormalWeb"/>
        <w:shd w:val="clear" w:color="auto" w:fill="FFFFFF"/>
        <w:ind w:left="720"/>
      </w:pPr>
      <w:r>
        <w:t xml:space="preserve">BG+= </w:t>
      </w:r>
      <w:proofErr w:type="gramStart"/>
      <w:r>
        <w:t>{ B</w:t>
      </w:r>
      <w:proofErr w:type="gramEnd"/>
      <w:r>
        <w:t>, A, E, G}</w:t>
      </w:r>
    </w:p>
    <w:p w14:paraId="62616D22" w14:textId="641F27BA" w:rsidR="009D16FB" w:rsidRPr="009D16FB" w:rsidRDefault="004E27AD" w:rsidP="009D16FB">
      <w:pPr>
        <w:pStyle w:val="NormalWeb"/>
        <w:shd w:val="clear" w:color="auto" w:fill="FFFFFF"/>
        <w:ind w:left="720"/>
      </w:pPr>
      <w:r>
        <w:lastRenderedPageBreak/>
        <w:t>BAF = {B,</w:t>
      </w:r>
      <w:r w:rsidR="0001106A">
        <w:t xml:space="preserve"> </w:t>
      </w:r>
      <w:r>
        <w:t>A,</w:t>
      </w:r>
      <w:r w:rsidR="0001106A">
        <w:t xml:space="preserve"> </w:t>
      </w:r>
      <w:r>
        <w:t>E,</w:t>
      </w:r>
      <w:r w:rsidR="0001106A">
        <w:t xml:space="preserve"> </w:t>
      </w:r>
      <w:r w:rsidR="009D16FB">
        <w:t>G,</w:t>
      </w:r>
      <w:r w:rsidR="0001106A">
        <w:t xml:space="preserve"> </w:t>
      </w:r>
      <w:r w:rsidR="009D16FB">
        <w:t>F}</w:t>
      </w:r>
    </w:p>
    <w:p w14:paraId="41233873" w14:textId="43FBA94E" w:rsidR="009D16FB" w:rsidRDefault="004E27AD" w:rsidP="004E27AD">
      <w:pPr>
        <w:pStyle w:val="NormalWeb"/>
        <w:shd w:val="clear" w:color="auto" w:fill="FFFFFF"/>
        <w:ind w:left="720"/>
      </w:pPr>
      <w:r>
        <w:t>Candidate Keys = {</w:t>
      </w:r>
      <w:r w:rsidR="009D16FB">
        <w:t>BC, BD, BCA, BCF</w:t>
      </w:r>
      <w:r w:rsidR="00E76B2C">
        <w:t>, BCG,</w:t>
      </w:r>
      <w:r w:rsidR="009D16FB">
        <w:t xml:space="preserve"> BDA, </w:t>
      </w:r>
      <w:proofErr w:type="gramStart"/>
      <w:r w:rsidR="009D16FB">
        <w:t>BDF,</w:t>
      </w:r>
      <w:r w:rsidR="00E76B2C">
        <w:t>BDG</w:t>
      </w:r>
      <w:proofErr w:type="gramEnd"/>
      <w:r w:rsidR="00E76B2C">
        <w:t>,</w:t>
      </w:r>
      <w:r w:rsidR="009D16FB">
        <w:t xml:space="preserve"> BCDA, BCDF,</w:t>
      </w:r>
      <w:r w:rsidR="00E76B2C">
        <w:t xml:space="preserve"> BCDG,</w:t>
      </w:r>
      <w:r w:rsidR="009D16FB">
        <w:t xml:space="preserve"> BCDAF</w:t>
      </w:r>
      <w:r w:rsidR="00E76B2C">
        <w:t>, BCDAG, BCDAFG</w:t>
      </w:r>
      <w:r>
        <w:t>}</w:t>
      </w:r>
    </w:p>
    <w:p w14:paraId="46750A25" w14:textId="6E32DF66" w:rsidR="00E76B2C" w:rsidRDefault="00E76B2C" w:rsidP="009D16FB">
      <w:pPr>
        <w:pStyle w:val="NormalWeb"/>
        <w:numPr>
          <w:ilvl w:val="2"/>
          <w:numId w:val="6"/>
        </w:numPr>
        <w:shd w:val="clear" w:color="auto" w:fill="FFFFFF"/>
      </w:pPr>
      <w:proofErr w:type="gramStart"/>
      <w:r>
        <w:t>Non trivial</w:t>
      </w:r>
      <w:proofErr w:type="gramEnd"/>
      <w:r>
        <w:t xml:space="preserve"> functional dependencies</w:t>
      </w:r>
    </w:p>
    <w:p w14:paraId="2FFB0175" w14:textId="2647FBE9" w:rsidR="00E76B2C" w:rsidRDefault="00E76B2C" w:rsidP="00E76B2C">
      <w:pPr>
        <w:pStyle w:val="NormalWeb"/>
        <w:numPr>
          <w:ilvl w:val="0"/>
          <w:numId w:val="20"/>
        </w:numPr>
        <w:shd w:val="clear" w:color="auto" w:fill="FFFFFF"/>
      </w:pPr>
      <w:r>
        <w:t xml:space="preserve">BC </w:t>
      </w:r>
      <w:r w:rsidRPr="004E27AD">
        <w:t>→</w:t>
      </w:r>
      <w:r>
        <w:t xml:space="preserve"> DF</w:t>
      </w:r>
    </w:p>
    <w:p w14:paraId="1B51A28A" w14:textId="3F6626AB" w:rsidR="00E76B2C" w:rsidRDefault="00E76B2C" w:rsidP="00E76B2C">
      <w:pPr>
        <w:pStyle w:val="NormalWeb"/>
        <w:numPr>
          <w:ilvl w:val="0"/>
          <w:numId w:val="20"/>
        </w:numPr>
        <w:shd w:val="clear" w:color="auto" w:fill="FFFFFF"/>
      </w:pPr>
      <w:proofErr w:type="gramStart"/>
      <w:r>
        <w:t xml:space="preserve">BF </w:t>
      </w:r>
      <w:r>
        <w:t xml:space="preserve"> </w:t>
      </w:r>
      <w:r w:rsidRPr="004E27AD">
        <w:t>→</w:t>
      </w:r>
      <w:proofErr w:type="gramEnd"/>
      <w:r>
        <w:t xml:space="preserve"> A</w:t>
      </w:r>
    </w:p>
    <w:p w14:paraId="4CE63A19" w14:textId="38B2E20E" w:rsidR="00E76B2C" w:rsidRDefault="00E76B2C" w:rsidP="00E76B2C">
      <w:pPr>
        <w:pStyle w:val="NormalWeb"/>
        <w:numPr>
          <w:ilvl w:val="0"/>
          <w:numId w:val="20"/>
        </w:numPr>
        <w:shd w:val="clear" w:color="auto" w:fill="FFFFFF"/>
      </w:pPr>
      <w:r>
        <w:t>C</w:t>
      </w:r>
      <w:r>
        <w:t xml:space="preserve"> </w:t>
      </w:r>
      <w:r w:rsidRPr="004E27AD">
        <w:t>→</w:t>
      </w:r>
      <w:r>
        <w:t xml:space="preserve"> A</w:t>
      </w:r>
    </w:p>
    <w:p w14:paraId="419712B2" w14:textId="578862ED" w:rsidR="00E76B2C" w:rsidRDefault="00E76B2C" w:rsidP="00E76B2C">
      <w:pPr>
        <w:pStyle w:val="NormalWeb"/>
        <w:numPr>
          <w:ilvl w:val="0"/>
          <w:numId w:val="20"/>
        </w:numPr>
        <w:shd w:val="clear" w:color="auto" w:fill="FFFFFF"/>
      </w:pPr>
      <w:proofErr w:type="gramStart"/>
      <w:r>
        <w:t xml:space="preserve">BD </w:t>
      </w:r>
      <w:r>
        <w:t xml:space="preserve"> </w:t>
      </w:r>
      <w:r w:rsidRPr="004E27AD">
        <w:t>→</w:t>
      </w:r>
      <w:proofErr w:type="gramEnd"/>
      <w:r>
        <w:t xml:space="preserve"> C</w:t>
      </w:r>
      <w:r>
        <w:br/>
      </w:r>
    </w:p>
    <w:p w14:paraId="47DF346B" w14:textId="70DED76A" w:rsidR="00346CF7" w:rsidRDefault="00346CF7" w:rsidP="00E76B2C">
      <w:pPr>
        <w:pStyle w:val="NormalWeb"/>
        <w:shd w:val="clear" w:color="auto" w:fill="FFFFFF"/>
        <w:ind w:left="900"/>
      </w:pPr>
      <w:r>
        <w:br/>
      </w:r>
    </w:p>
    <w:p w14:paraId="15411230" w14:textId="77777777" w:rsidR="00346CF7" w:rsidRPr="00346CF7" w:rsidRDefault="00346CF7" w:rsidP="009D16FB">
      <w:pPr>
        <w:pStyle w:val="NormalWeb"/>
        <w:shd w:val="clear" w:color="auto" w:fill="FFFFFF"/>
        <w:ind w:left="720"/>
      </w:pPr>
    </w:p>
    <w:p w14:paraId="5F5AFB11" w14:textId="77777777" w:rsidR="00396980" w:rsidRPr="00396980" w:rsidRDefault="00396980" w:rsidP="00396980"/>
    <w:p w14:paraId="14562E49" w14:textId="2BEE9EE6" w:rsidR="00396980" w:rsidRDefault="00396980" w:rsidP="00396980">
      <w:pPr>
        <w:pStyle w:val="Heading2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100D7B4D" w14:textId="383996AD" w:rsidR="00396980" w:rsidRDefault="00396980" w:rsidP="00396980">
      <w:pPr>
        <w:pStyle w:val="Heading2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7B811314" w14:textId="77777777" w:rsidR="00396980" w:rsidRDefault="00396980">
      <w:pPr>
        <w:rPr>
          <w:rFonts w:ascii="Times New Roman" w:eastAsiaTheme="majorEastAsia" w:hAnsi="Times New Roman" w:cs="Times New Roman"/>
          <w:b/>
          <w:color w:val="7F7F7F" w:themeColor="text1" w:themeTint="80"/>
          <w:sz w:val="28"/>
          <w:szCs w:val="28"/>
        </w:rPr>
      </w:pPr>
      <w:r>
        <w:rPr>
          <w:rFonts w:ascii="Times New Roman" w:hAnsi="Times New Roman" w:cs="Times New Roman"/>
          <w:color w:val="7F7F7F" w:themeColor="text1" w:themeTint="80"/>
          <w:sz w:val="28"/>
          <w:szCs w:val="28"/>
        </w:rPr>
        <w:br w:type="page"/>
      </w:r>
    </w:p>
    <w:p w14:paraId="2EE852CD" w14:textId="77777777" w:rsidR="009D16FB" w:rsidRDefault="009D16FB" w:rsidP="009D16FB">
      <w:pPr>
        <w:pStyle w:val="Heading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3C047B7C" w14:textId="77777777" w:rsidR="009D16FB" w:rsidRDefault="009D16FB" w:rsidP="009D16FB">
      <w:pPr>
        <w:pStyle w:val="Heading2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</w:p>
    <w:p w14:paraId="58077F09" w14:textId="21079C50" w:rsidR="00AB65CC" w:rsidRPr="009D16FB" w:rsidRDefault="001B1334" w:rsidP="009D16FB">
      <w:pPr>
        <w:pStyle w:val="Heading2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D16FB">
        <w:rPr>
          <w:rFonts w:ascii="Times New Roman" w:hAnsi="Times New Roman" w:cs="Times New Roman"/>
          <w:sz w:val="28"/>
          <w:szCs w:val="28"/>
        </w:rPr>
        <w:t xml:space="preserve">R1 = (A, B, C, D, E) with a set of functional dependencies FD </w:t>
      </w:r>
      <w:r w:rsidR="00AB65CC" w:rsidRPr="009D16FB">
        <w:rPr>
          <w:rFonts w:ascii="Times New Roman" w:hAnsi="Times New Roman" w:cs="Times New Roman"/>
          <w:sz w:val="28"/>
          <w:szCs w:val="28"/>
        </w:rPr>
        <w:t>= {BC→A, DE→AC, C→BD}</w:t>
      </w:r>
    </w:p>
    <w:p w14:paraId="273B3C72" w14:textId="6E9306E1" w:rsidR="00AB65CC" w:rsidRPr="000959A9" w:rsidRDefault="0099089D" w:rsidP="00AB65CC">
      <w:pPr>
        <w:rPr>
          <w:rFonts w:ascii="Times New Roman" w:hAnsi="Times New Roman" w:cs="Times New Roman"/>
          <w:b/>
          <w:bCs/>
        </w:rPr>
      </w:pPr>
      <w:r w:rsidRPr="000959A9">
        <w:rPr>
          <w:rFonts w:ascii="Times New Roman" w:hAnsi="Times New Roman" w:cs="Times New Roman"/>
          <w:b/>
          <w:bCs/>
        </w:rPr>
        <w:t>Solution: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78"/>
        <w:gridCol w:w="1979"/>
        <w:gridCol w:w="1979"/>
        <w:gridCol w:w="1979"/>
      </w:tblGrid>
      <w:tr w:rsidR="00AB65CC" w:rsidRPr="000959A9" w14:paraId="5E36E17C" w14:textId="77777777" w:rsidTr="0099089D">
        <w:trPr>
          <w:trHeight w:val="251"/>
        </w:trPr>
        <w:tc>
          <w:tcPr>
            <w:tcW w:w="1978" w:type="dxa"/>
            <w:shd w:val="clear" w:color="auto" w:fill="auto"/>
          </w:tcPr>
          <w:p w14:paraId="77402245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9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Left</w:t>
            </w:r>
          </w:p>
        </w:tc>
        <w:tc>
          <w:tcPr>
            <w:tcW w:w="1979" w:type="dxa"/>
          </w:tcPr>
          <w:p w14:paraId="726FA199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9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Right</w:t>
            </w:r>
          </w:p>
        </w:tc>
        <w:tc>
          <w:tcPr>
            <w:tcW w:w="1979" w:type="dxa"/>
          </w:tcPr>
          <w:p w14:paraId="3F9754E8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9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Middle</w:t>
            </w:r>
          </w:p>
        </w:tc>
        <w:tc>
          <w:tcPr>
            <w:tcW w:w="1979" w:type="dxa"/>
          </w:tcPr>
          <w:p w14:paraId="2BA11888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9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AB65CC" w:rsidRPr="000959A9" w14:paraId="3E0387E4" w14:textId="77777777" w:rsidTr="0099089D">
        <w:trPr>
          <w:trHeight w:val="539"/>
        </w:trPr>
        <w:tc>
          <w:tcPr>
            <w:tcW w:w="1978" w:type="dxa"/>
          </w:tcPr>
          <w:p w14:paraId="7A754835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9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979" w:type="dxa"/>
          </w:tcPr>
          <w:p w14:paraId="00600441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9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79" w:type="dxa"/>
          </w:tcPr>
          <w:p w14:paraId="7E8FF3C5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59A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BCD</w:t>
            </w:r>
          </w:p>
        </w:tc>
        <w:tc>
          <w:tcPr>
            <w:tcW w:w="1979" w:type="dxa"/>
          </w:tcPr>
          <w:p w14:paraId="7387DBAE" w14:textId="77777777" w:rsidR="00AB65CC" w:rsidRPr="000959A9" w:rsidRDefault="00AB65CC" w:rsidP="00AB65CC">
            <w:pPr>
              <w:pStyle w:val="Heading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475A54" w14:textId="77777777" w:rsidR="00AB65CC" w:rsidRPr="000959A9" w:rsidRDefault="00AB65CC" w:rsidP="00AB65CC">
      <w:pPr>
        <w:rPr>
          <w:rFonts w:ascii="Times New Roman" w:hAnsi="Times New Roman" w:cs="Times New Roman"/>
          <w:sz w:val="24"/>
          <w:szCs w:val="24"/>
        </w:rPr>
      </w:pPr>
    </w:p>
    <w:p w14:paraId="7C2E3C35" w14:textId="77777777" w:rsidR="00AB65CC" w:rsidRPr="000959A9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E+ ={E}</w:t>
      </w:r>
    </w:p>
    <w:p w14:paraId="14C8A88E" w14:textId="3B8B0BAA" w:rsidR="00AB65CC" w:rsidRPr="000959A9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(BE)+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B, E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F70741" w14:textId="77777777" w:rsidR="00AB65CC" w:rsidRPr="000959A9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(CE)+ = {C, E}</w:t>
      </w:r>
    </w:p>
    <w:p w14:paraId="4FDE473E" w14:textId="3652F014" w:rsidR="00AB65CC" w:rsidRPr="000959A9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(DE)+ 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= {D, E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A,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C, B}</w:t>
      </w:r>
    </w:p>
    <w:p w14:paraId="1D5FEE77" w14:textId="4DEADF8B" w:rsidR="00AB65CC" w:rsidRPr="000959A9" w:rsidRDefault="0001106A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So,</w:t>
      </w:r>
      <w:r w:rsidR="00AB65CC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is candidate key. </w:t>
      </w:r>
    </w:p>
    <w:p w14:paraId="044C1603" w14:textId="3CFD7426" w:rsidR="00AB65CC" w:rsidRPr="000959A9" w:rsidRDefault="00AB65CC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relation to be in 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BCNF,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functional dependencies X-&gt;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Y,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have X as 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superkey.</w:t>
      </w:r>
    </w:p>
    <w:p w14:paraId="75F52F34" w14:textId="63C53405" w:rsidR="00AB65CC" w:rsidRPr="000959A9" w:rsidRDefault="00AB65CC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above 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relation,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below two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FDs violate the rule and </w:t>
      </w:r>
      <w:r w:rsidRPr="00095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hence R1 is not in BCNF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A20CDFB" w14:textId="77777777" w:rsidR="00AB65CC" w:rsidRPr="000959A9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BC-&gt; A </w:t>
      </w:r>
    </w:p>
    <w:p w14:paraId="378B0C32" w14:textId="77777777" w:rsidR="00AB65CC" w:rsidRPr="000959A9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C-&gt;BD</w:t>
      </w:r>
    </w:p>
    <w:p w14:paraId="6C5FB739" w14:textId="4CFAF21C" w:rsidR="00AB65CC" w:rsidRPr="000959A9" w:rsidRDefault="00AB65CC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relation to be in 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3-</w:t>
      </w:r>
      <w:r w:rsidR="0001106A"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>NF,</w:t>
      </w:r>
      <w:r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 functional dependencies X-&gt;</w:t>
      </w:r>
      <w:r w:rsidR="0001106A"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>Y,</w:t>
      </w:r>
      <w:r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should have X as </w:t>
      </w:r>
      <w:r w:rsidR="0001106A"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superkey 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or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 should be part of a key </w:t>
      </w:r>
    </w:p>
    <w:p w14:paraId="0AB621B8" w14:textId="3953F4DC" w:rsidR="009D16FB" w:rsidRDefault="00AB65CC" w:rsidP="009D16F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BC→A and C→BD violates 3NF </w:t>
      </w:r>
      <w:r w:rsidR="0001106A"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>rule.</w:t>
      </w:r>
      <w:r w:rsidRPr="00095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Hence </w:t>
      </w:r>
      <w:r w:rsidRPr="00095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R1 is not in 3-NF</w:t>
      </w:r>
      <w:r w:rsidR="0099089D" w:rsidRPr="000959A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6A40D105" w14:textId="77777777" w:rsidR="009D16FB" w:rsidRDefault="009D16F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DCD6EC3" w14:textId="77777777" w:rsidR="009D16FB" w:rsidRDefault="009D16FB" w:rsidP="009D16F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01B5B" w14:textId="56D48879" w:rsidR="0099089D" w:rsidRPr="009D16FB" w:rsidRDefault="0099089D" w:rsidP="009D16F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R1 = (A, B, C, D, E, F) with a set of functional dependencies FD = {</w:t>
      </w:r>
      <w:r w:rsidR="000959A9" w:rsidRP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A→BF, BC→E, CE→D, DEF→C</w:t>
      </w:r>
      <w:r w:rsidRP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}</w:t>
      </w:r>
    </w:p>
    <w:p w14:paraId="03F34086" w14:textId="62FCD643" w:rsidR="0099089D" w:rsidRPr="000959A9" w:rsidRDefault="0099089D" w:rsidP="0099089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959A9">
        <w:rPr>
          <w:rFonts w:ascii="Times New Roman" w:hAnsi="Times New Roman" w:cs="Times New Roman"/>
          <w:b/>
          <w:bCs/>
          <w:color w:val="000000" w:themeColor="text1"/>
        </w:rPr>
        <w:t>Solution:</w:t>
      </w:r>
    </w:p>
    <w:tbl>
      <w:tblPr>
        <w:tblW w:w="99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1"/>
        <w:gridCol w:w="2492"/>
        <w:gridCol w:w="2492"/>
        <w:gridCol w:w="2492"/>
      </w:tblGrid>
      <w:tr w:rsidR="009D16FB" w:rsidRPr="009D16FB" w14:paraId="74B6EC46" w14:textId="77777777" w:rsidTr="0099089D">
        <w:trPr>
          <w:trHeight w:val="148"/>
        </w:trPr>
        <w:tc>
          <w:tcPr>
            <w:tcW w:w="2491" w:type="dxa"/>
          </w:tcPr>
          <w:p w14:paraId="45DA1B79" w14:textId="77777777" w:rsidR="0099089D" w:rsidRPr="009D16FB" w:rsidRDefault="0099089D" w:rsidP="000959A9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Left</w:t>
            </w:r>
          </w:p>
        </w:tc>
        <w:tc>
          <w:tcPr>
            <w:tcW w:w="2492" w:type="dxa"/>
          </w:tcPr>
          <w:p w14:paraId="5B5CBD02" w14:textId="77777777" w:rsidR="0099089D" w:rsidRPr="009D16FB" w:rsidRDefault="0099089D" w:rsidP="000959A9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Right</w:t>
            </w:r>
          </w:p>
        </w:tc>
        <w:tc>
          <w:tcPr>
            <w:tcW w:w="2492" w:type="dxa"/>
          </w:tcPr>
          <w:p w14:paraId="0FCBDD95" w14:textId="5678B4DA" w:rsidR="0099089D" w:rsidRPr="009D16FB" w:rsidRDefault="0099089D" w:rsidP="000959A9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Middl</w:t>
            </w:r>
            <w:r w:rsidR="000959A9"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492" w:type="dxa"/>
          </w:tcPr>
          <w:p w14:paraId="1B00472B" w14:textId="77777777" w:rsidR="0099089D" w:rsidRPr="009D16FB" w:rsidRDefault="0099089D" w:rsidP="000959A9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9D16FB" w:rsidRPr="009D16FB" w14:paraId="63F59432" w14:textId="77777777" w:rsidTr="0099089D">
        <w:trPr>
          <w:trHeight w:val="224"/>
        </w:trPr>
        <w:tc>
          <w:tcPr>
            <w:tcW w:w="2491" w:type="dxa"/>
          </w:tcPr>
          <w:p w14:paraId="2893275A" w14:textId="0B7EA88C" w:rsidR="0099089D" w:rsidRPr="009D16FB" w:rsidRDefault="000959A9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492" w:type="dxa"/>
          </w:tcPr>
          <w:p w14:paraId="30596D28" w14:textId="1514B537" w:rsidR="0099089D" w:rsidRPr="009D16FB" w:rsidRDefault="0099089D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2" w:type="dxa"/>
          </w:tcPr>
          <w:p w14:paraId="71BD599E" w14:textId="1DE8DEE6" w:rsidR="0099089D" w:rsidRPr="009D16FB" w:rsidRDefault="0099089D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BCD</w:t>
            </w:r>
            <w:r w:rsidR="000959A9"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</w:t>
            </w:r>
          </w:p>
        </w:tc>
        <w:tc>
          <w:tcPr>
            <w:tcW w:w="2492" w:type="dxa"/>
          </w:tcPr>
          <w:p w14:paraId="0823E42F" w14:textId="77777777" w:rsidR="0099089D" w:rsidRPr="009D16FB" w:rsidRDefault="0099089D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2E5A20E" w14:textId="18B4B404" w:rsidR="00AB65CC" w:rsidRPr="009D16FB" w:rsidRDefault="00AB65CC" w:rsidP="00AB65CC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E86B58C" w14:textId="5BBF150A" w:rsidR="00AB65CC" w:rsidRPr="009D16FB" w:rsidRDefault="000959A9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AB65CC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+ =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B65CC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B,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AB65CC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0EF9A1E" w14:textId="3E1E317E" w:rsidR="00AB65CC" w:rsidRPr="009D16FB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B)+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B,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F85E12" w14:textId="722DC7A0" w:rsidR="00AB65CC" w:rsidRPr="009D16FB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AC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)+ = {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B,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F,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C,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E,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14:paraId="7D3DA50A" w14:textId="5EC5A1BE" w:rsidR="00AB65CC" w:rsidRPr="009D16FB" w:rsidRDefault="00AB65CC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AD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)+ =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A, B, F, D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BFA3623" w14:textId="1D66ACA6" w:rsidR="000959A9" w:rsidRPr="009D16FB" w:rsidRDefault="000959A9" w:rsidP="00AB65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(AE)+ = {A,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B,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E}</w:t>
      </w:r>
    </w:p>
    <w:p w14:paraId="40F15BEE" w14:textId="7A3F56B8" w:rsidR="00AB65CC" w:rsidRPr="009D16FB" w:rsidRDefault="00AB65CC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 i</w:t>
      </w:r>
      <w:r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 candidate key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all supersets of AC are </w:t>
      </w:r>
      <w:proofErr w:type="spellStart"/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superkeys</w:t>
      </w:r>
      <w:proofErr w:type="spellEnd"/>
    </w:p>
    <w:p w14:paraId="06609780" w14:textId="6D23B10D" w:rsidR="00AB65CC" w:rsidRPr="009D16FB" w:rsidRDefault="00AB65CC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relation to be in BCNF, all functional dependencies X-&gt;Y, should have X as superkey </w:t>
      </w:r>
    </w:p>
    <w:p w14:paraId="42A0BB67" w14:textId="0F51359E" w:rsidR="00AB65CC" w:rsidRPr="009D16FB" w:rsidRDefault="00AB65CC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above relation, the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all the FDs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violate the rule and </w:t>
      </w:r>
      <w:r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hence R</w:t>
      </w:r>
      <w:r w:rsidR="000959A9"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 </w:t>
      </w:r>
      <w:r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is not in BCNF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BBFA839" w14:textId="4FEB7A19" w:rsidR="00AB65CC" w:rsidRPr="009D16FB" w:rsidRDefault="00AB65CC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relation to be in 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3-</w:t>
      </w:r>
      <w:r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>NF, all functional dependencies X-&gt;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AB65CC">
        <w:rPr>
          <w:rFonts w:ascii="Times New Roman" w:hAnsi="Times New Roman" w:cs="Times New Roman"/>
          <w:color w:val="000000" w:themeColor="text1"/>
          <w:sz w:val="24"/>
          <w:szCs w:val="24"/>
        </w:rPr>
        <w:t>, should have X as superkey</w:t>
      </w: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Y should be part of a key </w:t>
      </w:r>
    </w:p>
    <w:p w14:paraId="4589BDAB" w14:textId="6AFF00E3" w:rsidR="00AB65CC" w:rsidRPr="009D16FB" w:rsidRDefault="000959A9" w:rsidP="00AB65C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FDs violate the 3-NF </w:t>
      </w:r>
      <w:proofErr w:type="gramStart"/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rule :</w:t>
      </w:r>
      <w:proofErr w:type="gramEnd"/>
    </w:p>
    <w:p w14:paraId="2E9A36A8" w14:textId="05EB8E55" w:rsidR="005816D5" w:rsidRPr="009D16FB" w:rsidRDefault="000959A9" w:rsidP="000959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A→BF</w:t>
      </w:r>
    </w:p>
    <w:p w14:paraId="561EE0C7" w14:textId="079B9840" w:rsidR="000959A9" w:rsidRPr="009D16FB" w:rsidRDefault="000959A9" w:rsidP="000959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BC→E</w:t>
      </w:r>
    </w:p>
    <w:p w14:paraId="772C886B" w14:textId="71E0A351" w:rsidR="000959A9" w:rsidRPr="009D16FB" w:rsidRDefault="000959A9" w:rsidP="000959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CE→D</w:t>
      </w:r>
    </w:p>
    <w:p w14:paraId="38C01138" w14:textId="06FF3262" w:rsidR="000959A9" w:rsidRPr="009D16FB" w:rsidRDefault="000959A9" w:rsidP="00095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Hence R2 is not in 3-NF</w:t>
      </w:r>
    </w:p>
    <w:p w14:paraId="2C705083" w14:textId="77777777" w:rsidR="009D16FB" w:rsidRDefault="009D16F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F8D143A" w14:textId="5FF7B384" w:rsidR="000959A9" w:rsidRPr="000959A9" w:rsidRDefault="000959A9" w:rsidP="009D16F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</w:pPr>
      <w:r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lastRenderedPageBreak/>
        <w:t>R1 = (A, B, C, D, E, F) with a set of functional dependencies FD = {A</w:t>
      </w:r>
      <w:r w:rsid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B</w:t>
      </w:r>
      <w:r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→</w:t>
      </w:r>
      <w:r w:rsid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CD</w:t>
      </w:r>
      <w:r w:rsidR="009D16FB"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, </w:t>
      </w:r>
      <w:r w:rsid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B</w:t>
      </w:r>
      <w:r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→</w:t>
      </w:r>
      <w:r w:rsid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A</w:t>
      </w:r>
      <w:r w:rsidR="009D16FB"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,</w:t>
      </w:r>
      <w:r w:rsid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 xml:space="preserve"> </w:t>
      </w:r>
      <w:r w:rsidR="009D16FB"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BCD</w:t>
      </w:r>
      <w:r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→</w:t>
      </w:r>
      <w:r w:rsidR="009D16FB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EF</w:t>
      </w:r>
      <w:r w:rsidRPr="000959A9"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</w:rPr>
        <w:t>}</w:t>
      </w:r>
    </w:p>
    <w:p w14:paraId="624DFD37" w14:textId="77777777" w:rsidR="000959A9" w:rsidRPr="000959A9" w:rsidRDefault="000959A9" w:rsidP="000959A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959A9">
        <w:rPr>
          <w:rFonts w:ascii="Times New Roman" w:hAnsi="Times New Roman" w:cs="Times New Roman"/>
          <w:b/>
          <w:bCs/>
          <w:color w:val="000000" w:themeColor="text1"/>
        </w:rPr>
        <w:t>Solution:</w:t>
      </w:r>
    </w:p>
    <w:tbl>
      <w:tblPr>
        <w:tblW w:w="99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1"/>
        <w:gridCol w:w="2492"/>
        <w:gridCol w:w="2492"/>
        <w:gridCol w:w="2492"/>
      </w:tblGrid>
      <w:tr w:rsidR="009D16FB" w:rsidRPr="009D16FB" w14:paraId="1C33FA43" w14:textId="77777777" w:rsidTr="00F72D3C">
        <w:trPr>
          <w:trHeight w:val="148"/>
        </w:trPr>
        <w:tc>
          <w:tcPr>
            <w:tcW w:w="2491" w:type="dxa"/>
          </w:tcPr>
          <w:p w14:paraId="64F80277" w14:textId="77777777" w:rsidR="000959A9" w:rsidRPr="009D16FB" w:rsidRDefault="000959A9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Left</w:t>
            </w:r>
          </w:p>
        </w:tc>
        <w:tc>
          <w:tcPr>
            <w:tcW w:w="2492" w:type="dxa"/>
          </w:tcPr>
          <w:p w14:paraId="1983871E" w14:textId="77777777" w:rsidR="000959A9" w:rsidRPr="009D16FB" w:rsidRDefault="000959A9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Right</w:t>
            </w:r>
          </w:p>
        </w:tc>
        <w:tc>
          <w:tcPr>
            <w:tcW w:w="2492" w:type="dxa"/>
          </w:tcPr>
          <w:p w14:paraId="65E35559" w14:textId="77777777" w:rsidR="000959A9" w:rsidRPr="009D16FB" w:rsidRDefault="000959A9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Middle</w:t>
            </w:r>
          </w:p>
        </w:tc>
        <w:tc>
          <w:tcPr>
            <w:tcW w:w="2492" w:type="dxa"/>
          </w:tcPr>
          <w:p w14:paraId="5D4E3429" w14:textId="77777777" w:rsidR="000959A9" w:rsidRPr="009D16FB" w:rsidRDefault="000959A9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9D16FB" w:rsidRPr="009D16FB" w14:paraId="391CFDAD" w14:textId="77777777" w:rsidTr="00F72D3C">
        <w:trPr>
          <w:trHeight w:val="224"/>
        </w:trPr>
        <w:tc>
          <w:tcPr>
            <w:tcW w:w="2491" w:type="dxa"/>
          </w:tcPr>
          <w:p w14:paraId="1114AF5D" w14:textId="099C7643" w:rsidR="000959A9" w:rsidRPr="009D16FB" w:rsidRDefault="009D16FB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492" w:type="dxa"/>
          </w:tcPr>
          <w:p w14:paraId="61984026" w14:textId="4FDFF585" w:rsidR="000959A9" w:rsidRPr="009D16FB" w:rsidRDefault="009D16FB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EF</w:t>
            </w:r>
          </w:p>
        </w:tc>
        <w:tc>
          <w:tcPr>
            <w:tcW w:w="2492" w:type="dxa"/>
          </w:tcPr>
          <w:p w14:paraId="28E1E8F1" w14:textId="692BECD9" w:rsidR="000959A9" w:rsidRPr="009D16FB" w:rsidRDefault="009D16FB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ACD</w:t>
            </w:r>
          </w:p>
        </w:tc>
        <w:tc>
          <w:tcPr>
            <w:tcW w:w="2492" w:type="dxa"/>
          </w:tcPr>
          <w:p w14:paraId="7DB2380B" w14:textId="77777777" w:rsidR="000959A9" w:rsidRPr="009D16FB" w:rsidRDefault="000959A9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83C9D1B" w14:textId="77777777" w:rsidR="000959A9" w:rsidRPr="009D16FB" w:rsidRDefault="000959A9" w:rsidP="000959A9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863E4AF" w14:textId="509AE855" w:rsidR="000959A9" w:rsidRPr="009D16FB" w:rsidRDefault="009D16FB" w:rsidP="000959A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E,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0959A9"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color w:val="FF0000"/>
          <w:sz w:val="24"/>
          <w:szCs w:val="24"/>
        </w:rPr>
        <w:t>*</w:t>
      </w:r>
    </w:p>
    <w:p w14:paraId="588CD818" w14:textId="431D5758" w:rsidR="009D16FB" w:rsidRPr="009D16FB" w:rsidRDefault="009D16FB" w:rsidP="009D16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Candidate Key = {B}</w:t>
      </w:r>
    </w:p>
    <w:p w14:paraId="31F261EA" w14:textId="272F318E" w:rsidR="000959A9" w:rsidRPr="009D16FB" w:rsidRDefault="000959A9" w:rsidP="009D16F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 relation to be in BCNF, all functional dependencies X-&gt;Y, should have X as superkey </w:t>
      </w:r>
    </w:p>
    <w:p w14:paraId="3AA32440" w14:textId="4738E51B" w:rsidR="000959A9" w:rsidRDefault="000959A9" w:rsidP="00095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above relation, the all the </w:t>
      </w:r>
      <w:r w:rsidR="009D16FB" w:rsidRPr="004E2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FDs have left hand side as </w:t>
      </w:r>
      <w:proofErr w:type="spellStart"/>
      <w:r w:rsidR="009D16FB" w:rsidRPr="004E28E8">
        <w:rPr>
          <w:rFonts w:ascii="Times New Roman" w:hAnsi="Times New Roman" w:cs="Times New Roman"/>
          <w:color w:val="000000" w:themeColor="text1"/>
          <w:sz w:val="24"/>
          <w:szCs w:val="24"/>
        </w:rPr>
        <w:t>superkeys</w:t>
      </w:r>
      <w:proofErr w:type="spellEnd"/>
      <w:r w:rsidR="009D16FB" w:rsidRPr="004E2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1106A" w:rsidRPr="004E28E8">
        <w:rPr>
          <w:rFonts w:ascii="Times New Roman" w:hAnsi="Times New Roman" w:cs="Times New Roman"/>
          <w:color w:val="000000" w:themeColor="text1"/>
          <w:sz w:val="24"/>
          <w:szCs w:val="24"/>
        </w:rPr>
        <w:t>i.e.,</w:t>
      </w:r>
      <w:r w:rsidR="004E2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AB, B, BCD are all </w:t>
      </w:r>
      <w:proofErr w:type="spellStart"/>
      <w:r w:rsidR="004E28E8">
        <w:rPr>
          <w:rFonts w:ascii="Times New Roman" w:hAnsi="Times New Roman" w:cs="Times New Roman"/>
          <w:color w:val="000000" w:themeColor="text1"/>
          <w:sz w:val="24"/>
          <w:szCs w:val="24"/>
        </w:rPr>
        <w:t>superkeys</w:t>
      </w:r>
      <w:proofErr w:type="spellEnd"/>
      <w:r w:rsidR="004E28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C3A7C28" w14:textId="3B91D09A" w:rsidR="004E28E8" w:rsidRDefault="004E28E8" w:rsidP="000959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28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Hence R3 is in BCNF</w:t>
      </w:r>
    </w:p>
    <w:p w14:paraId="63FC66EE" w14:textId="2C0A464F" w:rsidR="004E28E8" w:rsidRPr="004E28E8" w:rsidRDefault="004E28E8" w:rsidP="000959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Since every relation in BCNF is</w:t>
      </w:r>
      <w:r w:rsidR="00202F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 in 3NF </w:t>
      </w:r>
    </w:p>
    <w:p w14:paraId="66C2D457" w14:textId="053C2BFF" w:rsidR="00F34CDA" w:rsidRDefault="000959A9" w:rsidP="00F34CD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Hence R2 is</w:t>
      </w:r>
      <w:r w:rsidR="00202F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D16F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 3-NF</w:t>
      </w:r>
    </w:p>
    <w:p w14:paraId="171FA13C" w14:textId="33792F66" w:rsidR="00202F8F" w:rsidRPr="00202F8F" w:rsidRDefault="00202F8F" w:rsidP="00F34CD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4789D9C1" w14:textId="77777777" w:rsidR="00202F8F" w:rsidRPr="00202F8F" w:rsidRDefault="00202F8F" w:rsidP="00202F8F">
      <w:pPr>
        <w:pStyle w:val="NormalWeb"/>
        <w:numPr>
          <w:ilvl w:val="1"/>
          <w:numId w:val="6"/>
        </w:numPr>
      </w:pPr>
      <w:r w:rsidRPr="00202F8F">
        <w:lastRenderedPageBreak/>
        <w:t xml:space="preserve">R (A, B, C, D, E, F) and functional dependencies FD = {C → F; CE → DF; D→ CF; E → CD; EF→ D} </w:t>
      </w:r>
    </w:p>
    <w:p w14:paraId="01E87C41" w14:textId="77777777" w:rsidR="00202F8F" w:rsidRDefault="00202F8F" w:rsidP="00202F8F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2F8F">
        <w:rPr>
          <w:rFonts w:ascii="Times New Roman" w:hAnsi="Times New Roman" w:cs="Times New Roman"/>
          <w:color w:val="000000" w:themeColor="text1"/>
          <w:sz w:val="24"/>
          <w:szCs w:val="24"/>
        </w:rPr>
        <w:t>Find the minimal basis</w:t>
      </w:r>
    </w:p>
    <w:p w14:paraId="2A52BC37" w14:textId="28E42DA6" w:rsidR="00202F8F" w:rsidRPr="00202F8F" w:rsidRDefault="00202F8F" w:rsidP="00202F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02F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Solution:</w:t>
      </w:r>
    </w:p>
    <w:tbl>
      <w:tblPr>
        <w:tblW w:w="99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1"/>
        <w:gridCol w:w="2492"/>
        <w:gridCol w:w="2492"/>
        <w:gridCol w:w="2492"/>
      </w:tblGrid>
      <w:tr w:rsidR="00202F8F" w:rsidRPr="009D16FB" w14:paraId="77A4A775" w14:textId="77777777" w:rsidTr="00F72D3C">
        <w:trPr>
          <w:trHeight w:val="148"/>
        </w:trPr>
        <w:tc>
          <w:tcPr>
            <w:tcW w:w="2491" w:type="dxa"/>
          </w:tcPr>
          <w:p w14:paraId="430B4C84" w14:textId="77777777" w:rsidR="00202F8F" w:rsidRPr="009D16FB" w:rsidRDefault="00202F8F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Left</w:t>
            </w:r>
          </w:p>
        </w:tc>
        <w:tc>
          <w:tcPr>
            <w:tcW w:w="2492" w:type="dxa"/>
          </w:tcPr>
          <w:p w14:paraId="2383492F" w14:textId="77777777" w:rsidR="00202F8F" w:rsidRPr="009D16FB" w:rsidRDefault="00202F8F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Right</w:t>
            </w:r>
          </w:p>
        </w:tc>
        <w:tc>
          <w:tcPr>
            <w:tcW w:w="2492" w:type="dxa"/>
          </w:tcPr>
          <w:p w14:paraId="7E9B52C2" w14:textId="77777777" w:rsidR="00202F8F" w:rsidRPr="009D16FB" w:rsidRDefault="00202F8F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Middle</w:t>
            </w:r>
          </w:p>
        </w:tc>
        <w:tc>
          <w:tcPr>
            <w:tcW w:w="2492" w:type="dxa"/>
          </w:tcPr>
          <w:p w14:paraId="27C2CFA5" w14:textId="77777777" w:rsidR="00202F8F" w:rsidRPr="009D16FB" w:rsidRDefault="00202F8F" w:rsidP="00F72D3C">
            <w:pPr>
              <w:pStyle w:val="Heading2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D16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202F8F" w:rsidRPr="009D16FB" w14:paraId="534C1591" w14:textId="77777777" w:rsidTr="00F72D3C">
        <w:trPr>
          <w:trHeight w:val="224"/>
        </w:trPr>
        <w:tc>
          <w:tcPr>
            <w:tcW w:w="2491" w:type="dxa"/>
          </w:tcPr>
          <w:p w14:paraId="02B92E64" w14:textId="4772F888" w:rsidR="00202F8F" w:rsidRPr="009D16FB" w:rsidRDefault="00202F8F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492" w:type="dxa"/>
          </w:tcPr>
          <w:p w14:paraId="1535619C" w14:textId="654200D6" w:rsidR="00202F8F" w:rsidRPr="009D16FB" w:rsidRDefault="00202F8F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92" w:type="dxa"/>
          </w:tcPr>
          <w:p w14:paraId="3BEE68C1" w14:textId="6CFADC7D" w:rsidR="00202F8F" w:rsidRPr="009D16FB" w:rsidRDefault="00202F8F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CFD</w:t>
            </w:r>
          </w:p>
        </w:tc>
        <w:tc>
          <w:tcPr>
            <w:tcW w:w="2492" w:type="dxa"/>
          </w:tcPr>
          <w:p w14:paraId="44357EBE" w14:textId="11C506C2" w:rsidR="00202F8F" w:rsidRPr="009D16FB" w:rsidRDefault="00202F8F" w:rsidP="00F72D3C">
            <w:pPr>
              <w:pStyle w:val="Heading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</w:t>
            </w:r>
          </w:p>
        </w:tc>
      </w:tr>
    </w:tbl>
    <w:p w14:paraId="73A71A50" w14:textId="54B51E9B" w:rsidR="00202F8F" w:rsidRPr="00202F8F" w:rsidRDefault="00202F8F" w:rsidP="00202F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ABE+= {</w:t>
      </w:r>
      <w:r w:rsidR="00D12CAF">
        <w:rPr>
          <w:rFonts w:ascii="Times New Roman" w:hAnsi="Times New Roman" w:cs="Times New Roman"/>
          <w:color w:val="000000" w:themeColor="text1"/>
          <w:sz w:val="24"/>
          <w:szCs w:val="24"/>
        </w:rPr>
        <w:t>A,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12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E, C,</w:t>
      </w:r>
      <w:r w:rsidR="00D12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D,</w:t>
      </w:r>
      <w:r w:rsidR="00D12C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So candidate key is ABE.</w:t>
      </w:r>
    </w:p>
    <w:p w14:paraId="02488557" w14:textId="0333624F" w:rsidR="00202F8F" w:rsidRDefault="00202F8F" w:rsidP="00202F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1: Make all RHS as singleton</w:t>
      </w:r>
    </w:p>
    <w:p w14:paraId="72CE6FD5" w14:textId="43948F30" w:rsidR="00202F8F" w:rsidRPr="00905A89" w:rsidRDefault="00202F8F" w:rsidP="00202F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FD = {C → 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F, CE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→D, CE→F, D→C</w:t>
      </w:r>
      <w:r w:rsidR="00A44536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, D→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F, E→C, E→D, EF→D}</w:t>
      </w:r>
    </w:p>
    <w:p w14:paraId="5308CBEA" w14:textId="1383C4C0" w:rsidR="00202F8F" w:rsidRPr="00905A89" w:rsidRDefault="00202F8F" w:rsidP="00202F8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1FAD13" w14:textId="34082AEE" w:rsidR="00202F8F" w:rsidRPr="00905A89" w:rsidRDefault="00202F8F" w:rsidP="00202F8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Step </w:t>
      </w:r>
      <w:r w:rsidR="00D12CAF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2:</w:t>
      </w: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Remove redundant attributes from LHS</w:t>
      </w:r>
    </w:p>
    <w:p w14:paraId="6EB3C5B7" w14:textId="4AE3E9B3" w:rsidR="00202F8F" w:rsidRPr="00905A89" w:rsidRDefault="00202F8F" w:rsidP="00202F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CE →D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E+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= {E, D, C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}. 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So,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omit the </w:t>
      </w:r>
      <w:r w:rsidR="00A44536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in 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FD</w:t>
      </w:r>
      <w:r w:rsidR="00A44536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, resulting FD is E→D</w:t>
      </w:r>
    </w:p>
    <w:p w14:paraId="6AAB2796" w14:textId="77777777" w:rsidR="00202F8F" w:rsidRPr="00905A89" w:rsidRDefault="00202F8F" w:rsidP="00202F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CE→F</w:t>
      </w:r>
    </w:p>
    <w:p w14:paraId="5E676A26" w14:textId="53B1A4CE" w:rsidR="00A44536" w:rsidRPr="00905A89" w:rsidRDefault="00202F8F" w:rsidP="00A4453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C+ 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= {C, F</w:t>
      </w:r>
      <w:r w:rsidR="00A44536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so can omit the E 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attribute.</w:t>
      </w:r>
      <w:r w:rsidR="00A44536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Resulting FD is C→F</w:t>
      </w:r>
    </w:p>
    <w:p w14:paraId="3223EA56" w14:textId="24894FEC" w:rsidR="00A44536" w:rsidRPr="00905A89" w:rsidRDefault="00A44536" w:rsidP="00A445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EF→D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E+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= {E, D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C} so we can omit F from the FD. Resulting FD is E→D</w:t>
      </w:r>
    </w:p>
    <w:p w14:paraId="13C604CF" w14:textId="02CA975A" w:rsidR="00A44536" w:rsidRPr="00905A89" w:rsidRDefault="00A44536" w:rsidP="00A4453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br/>
        <w:t>Updated FDs set FD=</w:t>
      </w:r>
      <w:r w:rsidR="00D12CAF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{C → F, D→C, D→F, E→C, E→D}</w:t>
      </w:r>
    </w:p>
    <w:p w14:paraId="72CF5E97" w14:textId="77777777" w:rsidR="00A44536" w:rsidRPr="00905A89" w:rsidRDefault="00A44536" w:rsidP="00A44536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782C6" w14:textId="124B1B36" w:rsidR="00A44536" w:rsidRPr="00905A89" w:rsidRDefault="00A44536" w:rsidP="00A44536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Step 3: Remove redundant FDs</w:t>
      </w:r>
    </w:p>
    <w:p w14:paraId="7D604030" w14:textId="3FFAE2E9" w:rsidR="00D12CAF" w:rsidRPr="00905A89" w:rsidRDefault="00D12CAF" w:rsidP="00D12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Ignoring C → F, C+ ={C} hence rule cannot be dropped</w:t>
      </w:r>
    </w:p>
    <w:p w14:paraId="7D60A25E" w14:textId="205C776F" w:rsidR="00D12CAF" w:rsidRPr="00905A89" w:rsidRDefault="00D12CAF" w:rsidP="00D12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Ignoring D → C, D+= {D, F} hence rule cannot be dropped</w:t>
      </w:r>
    </w:p>
    <w:p w14:paraId="668CC3C9" w14:textId="5365C9D1" w:rsidR="00D12CAF" w:rsidRPr="00905A89" w:rsidRDefault="00D12CAF" w:rsidP="00D12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</w:t>
      </w: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 → F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D+= {D, C, F} hence </w:t>
      </w: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rule can be dropped</w:t>
      </w:r>
    </w:p>
    <w:p w14:paraId="78BE77F3" w14:textId="6395C0F7" w:rsidR="00D12CAF" w:rsidRPr="00905A89" w:rsidRDefault="00D12CAF" w:rsidP="00D12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</w:t>
      </w: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 → C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E+= {E, D, C} hence </w:t>
      </w: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rule can be dropped</w:t>
      </w:r>
    </w:p>
    <w:p w14:paraId="1B2CCE75" w14:textId="66465AFA" w:rsidR="00D12CAF" w:rsidRPr="00905A89" w:rsidRDefault="00D12CAF" w:rsidP="00D12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Ignoring E → D, E+= {E, C, F} hence rule cannot be dropped</w:t>
      </w:r>
    </w:p>
    <w:p w14:paraId="165E9B38" w14:textId="2DA4746B" w:rsidR="00D12CAF" w:rsidRPr="00905A89" w:rsidRDefault="00D12CAF" w:rsidP="00D12CAF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905A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Minimal Basis = {C → F, D → C, E → D}</w:t>
      </w:r>
    </w:p>
    <w:p w14:paraId="17A8B1FF" w14:textId="4FDDEBAF" w:rsidR="00202F8F" w:rsidRPr="00D12CAF" w:rsidRDefault="00202F8F" w:rsidP="00D12CA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3CE07AA" w14:textId="432D8001" w:rsidR="00905A89" w:rsidRDefault="00D12CAF" w:rsidP="00905A89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Decomposing into 3-NF relations</w:t>
      </w:r>
      <w:r w:rsid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ABE</w:t>
      </w:r>
      <w:r w:rsid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key to the table</w:t>
      </w:r>
      <w:r w:rsidR="00905A89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="00011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(C, F)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Q</w:t>
      </w:r>
      <w:r w:rsidR="00011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(D, C)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S</w:t>
      </w:r>
      <w:r w:rsidR="00011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(E, D)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T</w:t>
      </w:r>
      <w:r w:rsidR="0001106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5A89"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(A, B, E)</w:t>
      </w:r>
    </w:p>
    <w:p w14:paraId="28B9DE9E" w14:textId="6B261969" w:rsidR="00905A89" w:rsidRPr="00905A89" w:rsidRDefault="00905A89" w:rsidP="00905A8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5137636C" w14:textId="6A7D8614" w:rsidR="00905A89" w:rsidRDefault="00905A89" w:rsidP="00905A8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0224836" w14:textId="77777777" w:rsidR="00F074CF" w:rsidRDefault="00905A89" w:rsidP="00F074CF">
      <w:pPr>
        <w:pStyle w:val="NormalWeb"/>
        <w:numPr>
          <w:ilvl w:val="2"/>
          <w:numId w:val="6"/>
        </w:numPr>
      </w:pPr>
      <w:r>
        <w:rPr>
          <w:rFonts w:ascii="TimesNewRomanPSMT" w:hAnsi="TimesNewRomanPSMT"/>
        </w:rPr>
        <w:t>R1 = (A, B, C, D) with a set of functional dependencies FD = {AB→C; C→A; D→B}</w:t>
      </w:r>
    </w:p>
    <w:p w14:paraId="4E6E9B45" w14:textId="168EEB87" w:rsidR="00F074CF" w:rsidRDefault="00F074CF" w:rsidP="00F074CF">
      <w:pPr>
        <w:pStyle w:val="NormalWeb"/>
        <w:ind w:left="540"/>
        <w:rPr>
          <w:rFonts w:ascii="TimesNewRomanPSMT" w:hAnsi="TimesNewRomanPSMT"/>
        </w:rPr>
      </w:pPr>
      <w:r>
        <w:rPr>
          <w:rFonts w:ascii="TimesNewRomanPSMT" w:hAnsi="TimesNewRomanPSMT"/>
        </w:rPr>
        <w:t>CD</w:t>
      </w:r>
      <w:r w:rsidR="00396E81">
        <w:rPr>
          <w:rFonts w:ascii="TimesNewRomanPSMT" w:hAnsi="TimesNewRomanPSMT"/>
        </w:rPr>
        <w:t>, AD</w:t>
      </w:r>
      <w:r>
        <w:rPr>
          <w:rFonts w:ascii="TimesNewRomanPSMT" w:hAnsi="TimesNewRomanPSMT"/>
        </w:rPr>
        <w:t xml:space="preserve"> </w:t>
      </w:r>
      <w:proofErr w:type="gramStart"/>
      <w:r w:rsidR="00396E81">
        <w:rPr>
          <w:rFonts w:ascii="TimesNewRomanPSMT" w:hAnsi="TimesNewRomanPSMT"/>
        </w:rPr>
        <w:t>are</w:t>
      </w:r>
      <w:proofErr w:type="gramEnd"/>
      <w:r>
        <w:rPr>
          <w:rFonts w:ascii="TimesNewRomanPSMT" w:hAnsi="TimesNewRomanPSMT"/>
        </w:rPr>
        <w:t xml:space="preserve"> the key to the relation R1. </w:t>
      </w:r>
    </w:p>
    <w:p w14:paraId="69F760BB" w14:textId="77777777" w:rsidR="00F074CF" w:rsidRDefault="00F074CF" w:rsidP="00F074CF">
      <w:pPr>
        <w:pStyle w:val="NormalWeb"/>
        <w:ind w:left="540"/>
        <w:rPr>
          <w:rFonts w:ascii="TimesNewRomanPSMT" w:hAnsi="TimesNewRomanPSMT"/>
        </w:rPr>
      </w:pPr>
      <w:r w:rsidRPr="00B73CBD">
        <w:rPr>
          <w:rFonts w:ascii="TimesNewRomanPSMT" w:hAnsi="TimesNewRomanPSMT"/>
          <w:b/>
          <w:bCs/>
        </w:rPr>
        <w:t>Step 1:</w:t>
      </w:r>
      <w:r>
        <w:rPr>
          <w:rFonts w:ascii="TimesNewRomanPSMT" w:hAnsi="TimesNewRomanPSMT"/>
        </w:rPr>
        <w:t xml:space="preserve"> the RHS should be in singleton form. It is already in proper form</w:t>
      </w:r>
    </w:p>
    <w:p w14:paraId="35733F51" w14:textId="77777777" w:rsidR="00F074CF" w:rsidRDefault="00F074CF" w:rsidP="00F074CF">
      <w:pPr>
        <w:pStyle w:val="NormalWeb"/>
        <w:ind w:left="540"/>
        <w:rPr>
          <w:rFonts w:ascii="TimesNewRomanPSMT" w:hAnsi="TimesNewRomanPSMT"/>
        </w:rPr>
      </w:pPr>
      <w:r w:rsidRPr="00B73CBD">
        <w:rPr>
          <w:rFonts w:ascii="TimesNewRomanPSMT" w:hAnsi="TimesNewRomanPSMT"/>
          <w:b/>
          <w:bCs/>
        </w:rPr>
        <w:t>Step 2:</w:t>
      </w:r>
      <w:r>
        <w:rPr>
          <w:rFonts w:ascii="TimesNewRomanPSMT" w:hAnsi="TimesNewRomanPSMT"/>
        </w:rPr>
        <w:t xml:space="preserve"> Remove redundant LHS attributes </w:t>
      </w:r>
    </w:p>
    <w:p w14:paraId="5F2C68B9" w14:textId="21539516" w:rsidR="00905A89" w:rsidRDefault="00F074CF" w:rsidP="00224D2B">
      <w:pPr>
        <w:pStyle w:val="NormalWeb"/>
        <w:ind w:left="540"/>
      </w:pPr>
      <w:r>
        <w:rPr>
          <w:rFonts w:ascii="TimesNewRomanPSMT" w:hAnsi="TimesNewRomanPSMT"/>
        </w:rPr>
        <w:t xml:space="preserve">For AB→C, </w:t>
      </w:r>
      <w:r>
        <w:rPr>
          <w:rFonts w:ascii="TimesNewRomanPSMT" w:hAnsi="TimesNewRomanPSMT"/>
        </w:rPr>
        <w:br/>
      </w:r>
      <w:r w:rsidR="00224D2B">
        <w:t xml:space="preserve"> A+= {A}</w:t>
      </w:r>
    </w:p>
    <w:p w14:paraId="153B5C60" w14:textId="3F528391" w:rsidR="00224D2B" w:rsidRDefault="00224D2B" w:rsidP="00224D2B">
      <w:pPr>
        <w:pStyle w:val="NormalWeb"/>
        <w:ind w:left="540"/>
      </w:pPr>
      <w:r>
        <w:t>B+={B}</w:t>
      </w:r>
    </w:p>
    <w:p w14:paraId="68351184" w14:textId="59FC5D27" w:rsidR="00B73CBD" w:rsidRDefault="00224D2B" w:rsidP="00B73CBD">
      <w:pPr>
        <w:pStyle w:val="NormalWeb"/>
        <w:ind w:left="540"/>
      </w:pPr>
      <w:r>
        <w:t xml:space="preserve">Hence </w:t>
      </w:r>
      <w:r w:rsidR="00B73CBD">
        <w:t>there are no redundant attributes</w:t>
      </w:r>
    </w:p>
    <w:p w14:paraId="7FF46772" w14:textId="418E7F94" w:rsidR="00B73CBD" w:rsidRDefault="00B73CBD" w:rsidP="00224D2B">
      <w:pPr>
        <w:pStyle w:val="NormalWeb"/>
        <w:ind w:left="540"/>
      </w:pPr>
      <w:r w:rsidRPr="00B73CBD">
        <w:rPr>
          <w:b/>
          <w:bCs/>
        </w:rPr>
        <w:t>Step 3:</w:t>
      </w:r>
      <w:r>
        <w:t xml:space="preserve"> Remove redundant FDs </w:t>
      </w:r>
    </w:p>
    <w:p w14:paraId="2AAA74DD" w14:textId="4AB7BAD7" w:rsidR="00B73CBD" w:rsidRDefault="00B73CBD" w:rsidP="00B73C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AB→C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+ ={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} hence rule cannot be dropped</w:t>
      </w:r>
    </w:p>
    <w:p w14:paraId="40F9DD76" w14:textId="3BCDE68D" w:rsidR="00B73CBD" w:rsidRDefault="00B73CBD" w:rsidP="00B73C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+ ={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} hence rule cannot be dropped</w:t>
      </w:r>
    </w:p>
    <w:p w14:paraId="4CB1D3CE" w14:textId="79E2717B" w:rsidR="00B73CBD" w:rsidRDefault="00B73CBD" w:rsidP="00B73C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B, D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+ ={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} hence rule cannot be dropped</w:t>
      </w:r>
    </w:p>
    <w:p w14:paraId="0587B0B0" w14:textId="7F28804E" w:rsidR="00B73CBD" w:rsidRDefault="00B73CBD" w:rsidP="00B73CB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65807D" w14:textId="1A58192B" w:rsidR="00B73CBD" w:rsidRDefault="00B73CBD" w:rsidP="00B73CB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Minimal basis = {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AB→C; C→A; D→B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39CF926" w14:textId="6B3874B2" w:rsidR="00B73CBD" w:rsidRDefault="00B73CBD" w:rsidP="00B73CB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Decomposing into 3-NF form, we can have following Relations</w:t>
      </w:r>
    </w:p>
    <w:p w14:paraId="6FE1B717" w14:textId="4139D2E2" w:rsidR="00B73CBD" w:rsidRDefault="00B73CBD" w:rsidP="00B73CB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1FA07A" w14:textId="106F4E83" w:rsidR="00905A89" w:rsidRDefault="00B73CBD" w:rsidP="00B73CB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(A, B, C), T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(C, A), U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(D, B), V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(C, D)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4FA4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</w:t>
      </w:r>
    </w:p>
    <w:p w14:paraId="017D867A" w14:textId="3B5500B0" w:rsidR="00C60AC7" w:rsidRDefault="00C60A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7082C84" w14:textId="77777777" w:rsidR="00B73CBD" w:rsidRPr="00B73CBD" w:rsidRDefault="00B73CBD" w:rsidP="00B73CB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FAA87D" w14:textId="06CA9139" w:rsidR="00376511" w:rsidRDefault="00376511" w:rsidP="00376511">
      <w:pPr>
        <w:pStyle w:val="NormalWeb"/>
        <w:numPr>
          <w:ilvl w:val="2"/>
          <w:numId w:val="6"/>
        </w:numPr>
      </w:pPr>
      <w:r>
        <w:rPr>
          <w:rFonts w:ascii="TimesNewRomanPSMT" w:hAnsi="TimesNewRomanPSMT"/>
        </w:rPr>
        <w:t>R1 = (A, B, C, D) with a set of functional dependencies FD = {A→BC; D→AB; BD→</w:t>
      </w:r>
      <w:r w:rsidR="0001106A">
        <w:rPr>
          <w:rFonts w:ascii="TimesNewRomanPSMT" w:hAnsi="TimesNewRomanPSMT"/>
        </w:rPr>
        <w:t>AC}</w:t>
      </w:r>
    </w:p>
    <w:p w14:paraId="091EC185" w14:textId="227DF80C" w:rsidR="00376511" w:rsidRDefault="00376511" w:rsidP="00376511">
      <w:pPr>
        <w:pStyle w:val="NormalWeb"/>
        <w:ind w:left="540"/>
        <w:rPr>
          <w:rFonts w:ascii="TimesNewRomanPSMT" w:hAnsi="TimesNewRomanPSMT"/>
        </w:rPr>
      </w:pPr>
      <w:r>
        <w:rPr>
          <w:rFonts w:ascii="TimesNewRomanPSMT" w:hAnsi="TimesNewRomanPSMT"/>
        </w:rPr>
        <w:t>D+</w:t>
      </w:r>
      <w:r w:rsidR="0001106A">
        <w:rPr>
          <w:rFonts w:ascii="TimesNewRomanPSMT" w:hAnsi="TimesNewRomanPSMT"/>
        </w:rPr>
        <w:t>= {D, A, B</w:t>
      </w:r>
      <w:r>
        <w:rPr>
          <w:rFonts w:ascii="TimesNewRomanPSMT" w:hAnsi="TimesNewRomanPSMT"/>
        </w:rPr>
        <w:t>,</w:t>
      </w:r>
      <w:r w:rsidR="0001106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C}. Hence D is the candidate key of the relation</w:t>
      </w:r>
    </w:p>
    <w:p w14:paraId="29D82DB8" w14:textId="002038C2" w:rsidR="00376511" w:rsidRDefault="00376511" w:rsidP="00376511">
      <w:pPr>
        <w:pStyle w:val="NormalWeb"/>
        <w:ind w:left="540"/>
        <w:rPr>
          <w:rFonts w:ascii="TimesNewRomanPSMT" w:hAnsi="TimesNewRomanPSMT"/>
        </w:rPr>
      </w:pPr>
      <w:r w:rsidRPr="00B73CBD">
        <w:rPr>
          <w:rFonts w:ascii="TimesNewRomanPSMT" w:hAnsi="TimesNewRomanPSMT"/>
          <w:b/>
          <w:bCs/>
        </w:rPr>
        <w:t>Step 1:</w:t>
      </w:r>
      <w:r>
        <w:rPr>
          <w:rFonts w:ascii="TimesNewRomanPSMT" w:hAnsi="TimesNewRomanPSMT"/>
        </w:rPr>
        <w:t xml:space="preserve"> the RHS should be in singleton form. </w:t>
      </w:r>
    </w:p>
    <w:p w14:paraId="63EBA0E2" w14:textId="02415C1E" w:rsidR="00376511" w:rsidRDefault="00376511" w:rsidP="00376511">
      <w:pPr>
        <w:pStyle w:val="NormalWeb"/>
        <w:ind w:firstLine="540"/>
        <w:rPr>
          <w:rFonts w:ascii="TimesNewRomanPSMT" w:hAnsi="TimesNewRomanPSMT"/>
          <w:b/>
          <w:bCs/>
        </w:rPr>
      </w:pPr>
      <w:r>
        <w:rPr>
          <w:rFonts w:ascii="TimesNewRomanPSMT" w:hAnsi="TimesNewRomanPSMT"/>
        </w:rPr>
        <w:t>FD = {A→B</w:t>
      </w:r>
      <w:r>
        <w:rPr>
          <w:rFonts w:ascii="TimesNewRomanPSMT" w:hAnsi="TimesNewRomanPSMT"/>
        </w:rPr>
        <w:t xml:space="preserve">; </w:t>
      </w:r>
      <w:r>
        <w:rPr>
          <w:rFonts w:ascii="TimesNewRomanPSMT" w:hAnsi="TimesNewRomanPSMT"/>
        </w:rPr>
        <w:t>A→C; D→A</w:t>
      </w:r>
      <w:r>
        <w:rPr>
          <w:rFonts w:ascii="TimesNewRomanPSMT" w:hAnsi="TimesNewRomanPSMT"/>
        </w:rPr>
        <w:t>; D</w:t>
      </w:r>
      <w:r>
        <w:rPr>
          <w:rFonts w:ascii="TimesNewRomanPSMT" w:hAnsi="TimesNewRomanPSMT"/>
        </w:rPr>
        <w:t>→B; BD→A</w:t>
      </w:r>
      <w:r>
        <w:rPr>
          <w:rFonts w:ascii="TimesNewRomanPSMT" w:hAnsi="TimesNewRomanPSMT"/>
        </w:rPr>
        <w:t>; BD</w:t>
      </w:r>
      <w:r>
        <w:rPr>
          <w:rFonts w:ascii="TimesNewRomanPSMT" w:hAnsi="TimesNewRomanPSMT"/>
        </w:rPr>
        <w:t>→C</w:t>
      </w:r>
      <w:r>
        <w:t>}</w:t>
      </w:r>
    </w:p>
    <w:p w14:paraId="28D95714" w14:textId="5EFB25F2" w:rsidR="00376511" w:rsidRPr="00376511" w:rsidRDefault="00376511" w:rsidP="00376511">
      <w:pPr>
        <w:pStyle w:val="NormalWeb"/>
        <w:ind w:firstLine="540"/>
      </w:pPr>
      <w:r w:rsidRPr="00B73CBD">
        <w:rPr>
          <w:rFonts w:ascii="TimesNewRomanPSMT" w:hAnsi="TimesNewRomanPSMT"/>
          <w:b/>
          <w:bCs/>
        </w:rPr>
        <w:t>Step 2:</w:t>
      </w:r>
      <w:r>
        <w:rPr>
          <w:rFonts w:ascii="TimesNewRomanPSMT" w:hAnsi="TimesNewRomanPSMT"/>
        </w:rPr>
        <w:t xml:space="preserve"> Remove redundant LHS attributes </w:t>
      </w:r>
    </w:p>
    <w:p w14:paraId="0D8A1AE4" w14:textId="70B83C54" w:rsidR="00376511" w:rsidRDefault="00376511" w:rsidP="00376511">
      <w:pPr>
        <w:pStyle w:val="NormalWeb"/>
        <w:ind w:left="540"/>
      </w:pPr>
      <w:r>
        <w:rPr>
          <w:rFonts w:ascii="TimesNewRomanPSMT" w:hAnsi="TimesNewRomanPSMT"/>
        </w:rPr>
        <w:t xml:space="preserve">For </w:t>
      </w:r>
      <w:r>
        <w:rPr>
          <w:rFonts w:ascii="TimesNewRomanPSMT" w:hAnsi="TimesNewRomanPSMT"/>
        </w:rPr>
        <w:t>BD</w:t>
      </w:r>
      <w:r>
        <w:rPr>
          <w:rFonts w:ascii="TimesNewRomanPSMT" w:hAnsi="TimesNewRomanPSMT"/>
        </w:rPr>
        <w:t>→</w:t>
      </w:r>
      <w:r>
        <w:rPr>
          <w:rFonts w:ascii="TimesNewRomanPSMT" w:hAnsi="TimesNewRomanPSMT"/>
        </w:rPr>
        <w:t>A</w:t>
      </w:r>
      <w:r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br/>
      </w:r>
      <w:r>
        <w:t xml:space="preserve"> </w:t>
      </w:r>
      <w:r>
        <w:t>D</w:t>
      </w:r>
      <w:r>
        <w:t>+= {</w:t>
      </w:r>
      <w:r w:rsidR="0001106A">
        <w:t>D, A, C, B</w:t>
      </w:r>
      <w:r>
        <w:t>}</w:t>
      </w:r>
      <w:r>
        <w:t xml:space="preserve"> Hence it can be converted to </w:t>
      </w:r>
      <w:r>
        <w:rPr>
          <w:rFonts w:ascii="TimesNewRomanPSMT" w:hAnsi="TimesNewRomanPSMT"/>
        </w:rPr>
        <w:t>D</w:t>
      </w:r>
      <w:r>
        <w:rPr>
          <w:rFonts w:ascii="TimesNewRomanPSMT" w:hAnsi="TimesNewRomanPSMT"/>
        </w:rPr>
        <w:t>→</w:t>
      </w:r>
      <w:r>
        <w:rPr>
          <w:rFonts w:ascii="TimesNewRomanPSMT" w:hAnsi="TimesNewRomanPSMT"/>
        </w:rPr>
        <w:t>A</w:t>
      </w:r>
    </w:p>
    <w:p w14:paraId="1C0D7F08" w14:textId="09493966" w:rsidR="00376511" w:rsidRDefault="00376511" w:rsidP="00376511">
      <w:pPr>
        <w:pStyle w:val="NormalWeb"/>
        <w:ind w:left="540"/>
      </w:pPr>
      <w:r>
        <w:rPr>
          <w:rFonts w:ascii="TimesNewRomanPSMT" w:hAnsi="TimesNewRomanPSMT"/>
        </w:rPr>
        <w:t>For BD→</w:t>
      </w:r>
      <w:r>
        <w:rPr>
          <w:rFonts w:ascii="TimesNewRomanPSMT" w:hAnsi="TimesNewRomanPSMT"/>
        </w:rPr>
        <w:t>C</w:t>
      </w:r>
      <w:r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br/>
      </w:r>
      <w:r>
        <w:t xml:space="preserve"> D+= {</w:t>
      </w:r>
      <w:r>
        <w:t>D, A, C, B</w:t>
      </w:r>
      <w:r>
        <w:t xml:space="preserve">} Hence it can be converted to </w:t>
      </w:r>
      <w:r>
        <w:rPr>
          <w:rFonts w:ascii="TimesNewRomanPSMT" w:hAnsi="TimesNewRomanPSMT"/>
        </w:rPr>
        <w:t>D→</w:t>
      </w:r>
      <w:r>
        <w:rPr>
          <w:rFonts w:ascii="TimesNewRomanPSMT" w:hAnsi="TimesNewRomanPSMT"/>
        </w:rPr>
        <w:t>C</w:t>
      </w:r>
    </w:p>
    <w:p w14:paraId="20779E60" w14:textId="7228734C" w:rsidR="00376511" w:rsidRDefault="00376511" w:rsidP="00376511">
      <w:pPr>
        <w:pStyle w:val="NormalWeb"/>
        <w:ind w:firstLine="540"/>
        <w:rPr>
          <w:rFonts w:ascii="TimesNewRomanPSMT" w:hAnsi="TimesNewRomanPSMT"/>
          <w:b/>
          <w:bCs/>
        </w:rPr>
      </w:pPr>
      <w:r>
        <w:t xml:space="preserve"> </w:t>
      </w:r>
      <w:r>
        <w:rPr>
          <w:rFonts w:ascii="TimesNewRomanPSMT" w:hAnsi="TimesNewRomanPSMT"/>
        </w:rPr>
        <w:t>FD = {A→B; A→C; D→A; D→B</w:t>
      </w:r>
      <w:r>
        <w:t>}</w:t>
      </w:r>
    </w:p>
    <w:p w14:paraId="240E9191" w14:textId="77777777" w:rsidR="00376511" w:rsidRDefault="00376511" w:rsidP="00376511">
      <w:pPr>
        <w:pStyle w:val="NormalWeb"/>
        <w:ind w:firstLine="360"/>
      </w:pPr>
      <w:r w:rsidRPr="00B73CBD">
        <w:rPr>
          <w:b/>
          <w:bCs/>
        </w:rPr>
        <w:t>Step 3:</w:t>
      </w:r>
      <w:r>
        <w:t xml:space="preserve"> Remove redundant FDs </w:t>
      </w:r>
    </w:p>
    <w:p w14:paraId="5DF33154" w14:textId="11F7AA8E" w:rsidR="00376511" w:rsidRDefault="00376511" w:rsidP="00376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Ignoring</w:t>
      </w:r>
      <w:r w:rsidR="00146F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6FB7" w:rsidRPr="00146FB7">
        <w:rPr>
          <w:rFonts w:ascii="Times New Roman" w:hAnsi="Times New Roman" w:cs="Times New Roman"/>
          <w:color w:val="000000" w:themeColor="text1"/>
          <w:sz w:val="24"/>
          <w:szCs w:val="24"/>
        </w:rPr>
        <w:t>A→</w:t>
      </w:r>
      <w:r w:rsidR="00146FB7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01106A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= 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} hence rule cannot be dropped</w:t>
      </w:r>
    </w:p>
    <w:p w14:paraId="7CB7FC8B" w14:textId="1FC1673A" w:rsidR="0001106A" w:rsidRPr="0001106A" w:rsidRDefault="0001106A" w:rsidP="000110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Ignoring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46FB7">
        <w:rPr>
          <w:rFonts w:ascii="Times New Roman" w:hAnsi="Times New Roman" w:cs="Times New Roman"/>
          <w:color w:val="000000" w:themeColor="text1"/>
          <w:sz w:val="24"/>
          <w:szCs w:val="24"/>
        </w:rPr>
        <w:t>A→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= {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} hence rule cannot be dropped</w:t>
      </w:r>
    </w:p>
    <w:p w14:paraId="55B8528F" w14:textId="1009E927" w:rsidR="00376511" w:rsidRDefault="00376511" w:rsidP="003765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01106A"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= {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D, B</w:t>
      </w:r>
      <w:r w:rsidRPr="00905A89">
        <w:rPr>
          <w:rFonts w:ascii="Times New Roman" w:hAnsi="Times New Roman" w:cs="Times New Roman"/>
          <w:color w:val="000000" w:themeColor="text1"/>
          <w:sz w:val="24"/>
          <w:szCs w:val="24"/>
        </w:rPr>
        <w:t>} hence rule cannot be dropped</w:t>
      </w:r>
    </w:p>
    <w:p w14:paraId="1E84F762" w14:textId="3C5DCAE8" w:rsidR="00376511" w:rsidRDefault="00376511" w:rsidP="009C68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Ignoring D→B, D+ </w:t>
      </w:r>
      <w:r w:rsidR="0001106A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= {</w:t>
      </w:r>
      <w:r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01106A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, A, B, C</w:t>
      </w:r>
      <w:r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hence </w:t>
      </w:r>
      <w:r w:rsidR="0001106A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rule 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redundant and will be dropped </w:t>
      </w:r>
    </w:p>
    <w:p w14:paraId="6D41F3A7" w14:textId="77777777" w:rsidR="0001106A" w:rsidRPr="0001106A" w:rsidRDefault="0001106A" w:rsidP="0001106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132FC2" w14:textId="5A30FB8B" w:rsidR="00376511" w:rsidRDefault="00376511" w:rsidP="0037651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Minimal basis = 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01106A" w:rsidRPr="00B73CBD">
        <w:rPr>
          <w:rFonts w:ascii="TimesNewRomanPSMT" w:hAnsi="TimesNewRomanPSMT"/>
        </w:rPr>
        <w:t>A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="0001106A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1106A"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C;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106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B73CBD">
        <w:rPr>
          <w:rFonts w:ascii="Times New Roman" w:hAnsi="Times New Roman" w:cs="Times New Roman"/>
          <w:color w:val="000000" w:themeColor="text1"/>
          <w:sz w:val="24"/>
          <w:szCs w:val="24"/>
        </w:rPr>
        <w:t>→A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11C186A" w14:textId="77777777" w:rsidR="00376511" w:rsidRDefault="00376511" w:rsidP="00376511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Decomposing into 3-NF form, we can have following Relations</w:t>
      </w:r>
    </w:p>
    <w:p w14:paraId="31B298D7" w14:textId="15FCE8DC" w:rsidR="00905A89" w:rsidRPr="0001106A" w:rsidRDefault="0001106A" w:rsidP="0001106A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S (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A, B), 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), 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6511" w:rsidRPr="0001106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73B94F3" w14:textId="0F3A78C2" w:rsidR="00905A89" w:rsidRPr="00905A89" w:rsidRDefault="00905A89" w:rsidP="00905A89">
      <w:pPr>
        <w:pStyle w:val="ListParagraph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4E5482CA" w14:textId="77777777" w:rsidR="00905A89" w:rsidRDefault="00905A89" w:rsidP="00905A89">
      <w:pPr>
        <w:pStyle w:val="ListParagraph"/>
        <w:ind w:left="9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295A4" w14:textId="45283A7D" w:rsidR="00905A89" w:rsidRDefault="00D12CAF" w:rsidP="00905A89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14:paraId="019946A1" w14:textId="77777777" w:rsidR="00905A89" w:rsidRDefault="00905A89" w:rsidP="00D12CAF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2BC19B" w14:textId="211A5BF6" w:rsidR="00202F8F" w:rsidRPr="00905A89" w:rsidRDefault="00202F8F" w:rsidP="00D12CAF">
      <w:pPr>
        <w:pStyle w:val="ListParagraph"/>
        <w:ind w:left="108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905A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</w:p>
    <w:p w14:paraId="7571D523" w14:textId="77777777" w:rsidR="00F34CDA" w:rsidRPr="00F34CDA" w:rsidRDefault="00F34CDA" w:rsidP="00F34CDA">
      <w:pPr>
        <w:rPr>
          <w:rFonts w:ascii="Times New Roman" w:hAnsi="Times New Roman" w:cs="Times New Roman"/>
          <w:sz w:val="24"/>
          <w:szCs w:val="24"/>
        </w:rPr>
      </w:pPr>
      <w:r w:rsidRPr="00F34CD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34CDA">
        <w:rPr>
          <w:rFonts w:ascii="Times New Roman" w:hAnsi="Times New Roman" w:cs="Times New Roman"/>
          <w:sz w:val="24"/>
          <w:szCs w:val="24"/>
        </w:rPr>
        <w:br/>
      </w:r>
      <w:r w:rsidRPr="00F34CDA">
        <w:rPr>
          <w:rFonts w:ascii="Times New Roman" w:hAnsi="Times New Roman" w:cs="Times New Roman"/>
          <w:sz w:val="24"/>
          <w:szCs w:val="24"/>
        </w:rPr>
        <w:br/>
      </w:r>
    </w:p>
    <w:p w14:paraId="2C4D6021" w14:textId="77777777" w:rsidR="00F34CDA" w:rsidRPr="000959A9" w:rsidRDefault="00F34CDA" w:rsidP="00F34CDA">
      <w:pPr>
        <w:rPr>
          <w:rFonts w:ascii="Times New Roman" w:hAnsi="Times New Roman" w:cs="Times New Roman"/>
          <w:sz w:val="24"/>
          <w:szCs w:val="24"/>
        </w:rPr>
      </w:pPr>
    </w:p>
    <w:sectPr w:rsidR="00F34CDA" w:rsidRPr="000959A9" w:rsidSect="00B41B35">
      <w:pgSz w:w="12240" w:h="15840"/>
      <w:pgMar w:top="720" w:right="1440" w:bottom="1800" w:left="1440" w:header="432" w:footer="432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7B3C" w14:textId="77777777" w:rsidR="00007AC8" w:rsidRDefault="00007AC8">
      <w:r>
        <w:separator/>
      </w:r>
    </w:p>
    <w:p w14:paraId="777281D6" w14:textId="77777777" w:rsidR="00007AC8" w:rsidRDefault="00007AC8"/>
  </w:endnote>
  <w:endnote w:type="continuationSeparator" w:id="0">
    <w:p w14:paraId="3D292101" w14:textId="77777777" w:rsidR="00007AC8" w:rsidRDefault="00007AC8">
      <w:r>
        <w:continuationSeparator/>
      </w:r>
    </w:p>
    <w:p w14:paraId="6DE3E79F" w14:textId="77777777" w:rsidR="00007AC8" w:rsidRDefault="00007A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A670" w14:textId="77777777" w:rsidR="00007AC8" w:rsidRDefault="00007AC8">
      <w:r>
        <w:separator/>
      </w:r>
    </w:p>
    <w:p w14:paraId="049AD781" w14:textId="77777777" w:rsidR="00007AC8" w:rsidRDefault="00007AC8"/>
  </w:footnote>
  <w:footnote w:type="continuationSeparator" w:id="0">
    <w:p w14:paraId="0EE9EA64" w14:textId="77777777" w:rsidR="00007AC8" w:rsidRDefault="00007AC8">
      <w:r>
        <w:continuationSeparator/>
      </w:r>
    </w:p>
    <w:p w14:paraId="3ED1C283" w14:textId="77777777" w:rsidR="00007AC8" w:rsidRDefault="00007AC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567B8D"/>
    <w:multiLevelType w:val="hybridMultilevel"/>
    <w:tmpl w:val="3048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5620F"/>
    <w:multiLevelType w:val="hybridMultilevel"/>
    <w:tmpl w:val="67C451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FC332D"/>
    <w:multiLevelType w:val="hybridMultilevel"/>
    <w:tmpl w:val="15942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00D2B"/>
    <w:multiLevelType w:val="hybridMultilevel"/>
    <w:tmpl w:val="A704D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E71E45"/>
    <w:multiLevelType w:val="multilevel"/>
    <w:tmpl w:val="6B565730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854B0"/>
    <w:multiLevelType w:val="hybridMultilevel"/>
    <w:tmpl w:val="5762C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93294"/>
    <w:multiLevelType w:val="hybridMultilevel"/>
    <w:tmpl w:val="16729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61ABF"/>
    <w:multiLevelType w:val="multilevel"/>
    <w:tmpl w:val="6B565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B18E4"/>
    <w:multiLevelType w:val="multilevel"/>
    <w:tmpl w:val="6B5657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E024D"/>
    <w:multiLevelType w:val="hybridMultilevel"/>
    <w:tmpl w:val="F4BC9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54B6CFB"/>
    <w:multiLevelType w:val="hybridMultilevel"/>
    <w:tmpl w:val="7222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C0DA8"/>
    <w:multiLevelType w:val="hybridMultilevel"/>
    <w:tmpl w:val="0ADAB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274BD"/>
    <w:multiLevelType w:val="hybridMultilevel"/>
    <w:tmpl w:val="8ED4C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446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65978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90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8E5813"/>
    <w:multiLevelType w:val="hybridMultilevel"/>
    <w:tmpl w:val="2B6644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948613000">
    <w:abstractNumId w:val="1"/>
  </w:num>
  <w:num w:numId="2" w16cid:durableId="1512984546">
    <w:abstractNumId w:val="0"/>
  </w:num>
  <w:num w:numId="3" w16cid:durableId="1600407010">
    <w:abstractNumId w:val="7"/>
  </w:num>
  <w:num w:numId="4" w16cid:durableId="372077162">
    <w:abstractNumId w:val="15"/>
  </w:num>
  <w:num w:numId="5" w16cid:durableId="1458642456">
    <w:abstractNumId w:val="9"/>
  </w:num>
  <w:num w:numId="6" w16cid:durableId="1593469427">
    <w:abstractNumId w:val="18"/>
  </w:num>
  <w:num w:numId="7" w16cid:durableId="850879190">
    <w:abstractNumId w:val="2"/>
  </w:num>
  <w:num w:numId="8" w16cid:durableId="1873497296">
    <w:abstractNumId w:val="4"/>
  </w:num>
  <w:num w:numId="9" w16cid:durableId="752238024">
    <w:abstractNumId w:val="12"/>
  </w:num>
  <w:num w:numId="10" w16cid:durableId="2084137358">
    <w:abstractNumId w:val="6"/>
  </w:num>
  <w:num w:numId="11" w16cid:durableId="1518546014">
    <w:abstractNumId w:val="10"/>
  </w:num>
  <w:num w:numId="12" w16cid:durableId="1981885560">
    <w:abstractNumId w:val="11"/>
  </w:num>
  <w:num w:numId="13" w16cid:durableId="296884837">
    <w:abstractNumId w:val="13"/>
  </w:num>
  <w:num w:numId="14" w16cid:durableId="344744585">
    <w:abstractNumId w:val="14"/>
  </w:num>
  <w:num w:numId="15" w16cid:durableId="494415111">
    <w:abstractNumId w:val="8"/>
  </w:num>
  <w:num w:numId="16" w16cid:durableId="1508473433">
    <w:abstractNumId w:val="16"/>
  </w:num>
  <w:num w:numId="17" w16cid:durableId="1435321551">
    <w:abstractNumId w:val="3"/>
  </w:num>
  <w:num w:numId="18" w16cid:durableId="940838386">
    <w:abstractNumId w:val="5"/>
  </w:num>
  <w:num w:numId="19" w16cid:durableId="1912692094">
    <w:abstractNumId w:val="17"/>
  </w:num>
  <w:num w:numId="20" w16cid:durableId="2420325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DA"/>
    <w:rsid w:val="00007AC8"/>
    <w:rsid w:val="0001106A"/>
    <w:rsid w:val="00014FA4"/>
    <w:rsid w:val="000959A9"/>
    <w:rsid w:val="00127938"/>
    <w:rsid w:val="00146FB7"/>
    <w:rsid w:val="001B1334"/>
    <w:rsid w:val="00202F8F"/>
    <w:rsid w:val="00224D2B"/>
    <w:rsid w:val="00346CF7"/>
    <w:rsid w:val="00376511"/>
    <w:rsid w:val="00396980"/>
    <w:rsid w:val="00396E81"/>
    <w:rsid w:val="004E27AD"/>
    <w:rsid w:val="004E28E8"/>
    <w:rsid w:val="005816D5"/>
    <w:rsid w:val="006771AC"/>
    <w:rsid w:val="008A47D1"/>
    <w:rsid w:val="00905A89"/>
    <w:rsid w:val="00916965"/>
    <w:rsid w:val="0099089D"/>
    <w:rsid w:val="009D16FB"/>
    <w:rsid w:val="00A44536"/>
    <w:rsid w:val="00AB65CC"/>
    <w:rsid w:val="00B41B35"/>
    <w:rsid w:val="00B73CBD"/>
    <w:rsid w:val="00C60AC7"/>
    <w:rsid w:val="00CD7870"/>
    <w:rsid w:val="00D12CAF"/>
    <w:rsid w:val="00D47E7D"/>
    <w:rsid w:val="00DF1E97"/>
    <w:rsid w:val="00E76B2C"/>
    <w:rsid w:val="00F074CF"/>
    <w:rsid w:val="00F3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6B909"/>
  <w15:chartTrackingRefBased/>
  <w15:docId w15:val="{BD217DA1-6B8D-3146-B490-FD995A79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34CD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1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numbering" w:customStyle="1" w:styleId="Style1">
    <w:name w:val="Style1"/>
    <w:uiPriority w:val="99"/>
    <w:rsid w:val="0099089D"/>
    <w:pPr>
      <w:numPr>
        <w:numId w:val="10"/>
      </w:numPr>
    </w:pPr>
  </w:style>
  <w:style w:type="table" w:styleId="PlainTable1">
    <w:name w:val="Plain Table 1"/>
    <w:basedOn w:val="TableNormal"/>
    <w:uiPriority w:val="41"/>
    <w:rsid w:val="009908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908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90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4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8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yalmantri/Library/Containers/com.microsoft.Word/Data/Library/Application%20Support/Microsoft/Office/16.0/DTS/en-US%7bD5DFB7BB-414E-9A41-AC63-3E3408A4B9A6%7d/%7bFF7A2E91-58EE-F241-8AEF-E6138B0ED87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F12095-81D1-BF49-B401-77F2F8690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180</TotalTime>
  <Pages>15</Pages>
  <Words>1272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Mantri, Payal</cp:lastModifiedBy>
  <cp:revision>7</cp:revision>
  <dcterms:created xsi:type="dcterms:W3CDTF">2023-02-15T23:14:00Z</dcterms:created>
  <dcterms:modified xsi:type="dcterms:W3CDTF">2023-02-17T04:41:00Z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